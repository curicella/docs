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53D63" w14:textId="15FC6BE6" w:rsidR="003372D3" w:rsidRPr="00C02871" w:rsidRDefault="00867FE8" w:rsidP="003372D3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C02871">
        <w:rPr>
          <w:lang w:val="sr-Latn-RS"/>
        </w:rPr>
        <w:t>Voyages</w:t>
      </w:r>
    </w:p>
    <w:p w14:paraId="7260D953" w14:textId="15CF5ECC" w:rsidR="003372D3" w:rsidRPr="00C02871" w:rsidRDefault="00731ACA" w:rsidP="003372D3">
      <w:pPr>
        <w:pStyle w:val="Title"/>
        <w:jc w:val="right"/>
        <w:rPr>
          <w:sz w:val="32"/>
          <w:szCs w:val="32"/>
          <w:lang w:val="sr-Latn-RS"/>
        </w:rPr>
      </w:pPr>
      <w:r w:rsidRPr="00C02871">
        <w:rPr>
          <w:sz w:val="32"/>
          <w:szCs w:val="32"/>
          <w:lang w:val="sr-Latn-RS"/>
        </w:rPr>
        <w:t>Aplikacija za praćenje putovanja</w:t>
      </w:r>
    </w:p>
    <w:p w14:paraId="087E479B" w14:textId="77777777" w:rsidR="00206E1F" w:rsidRPr="00C02871" w:rsidRDefault="00206E1F" w:rsidP="003372D3">
      <w:pPr>
        <w:pStyle w:val="Title"/>
        <w:jc w:val="right"/>
        <w:rPr>
          <w:lang w:val="sr-Latn-RS"/>
        </w:rPr>
      </w:pPr>
      <w:r w:rsidRPr="00C02871">
        <w:rPr>
          <w:lang w:val="sr-Latn-RS"/>
        </w:rPr>
        <w:t xml:space="preserve"> </w:t>
      </w:r>
    </w:p>
    <w:p w14:paraId="6F8DC1EC" w14:textId="77777777" w:rsidR="00206E1F" w:rsidRPr="00C02871" w:rsidRDefault="003372D3">
      <w:pPr>
        <w:pStyle w:val="Title"/>
        <w:jc w:val="right"/>
        <w:rPr>
          <w:lang w:val="sr-Latn-RS"/>
        </w:rPr>
      </w:pPr>
      <w:r w:rsidRPr="00C02871">
        <w:rPr>
          <w:lang w:val="sr-Latn-RS"/>
        </w:rPr>
        <w:t>Vizija sistema</w:t>
      </w:r>
    </w:p>
    <w:p w14:paraId="2C5578EA" w14:textId="77777777" w:rsidR="00206E1F" w:rsidRPr="00C02871" w:rsidRDefault="00206E1F">
      <w:pPr>
        <w:pStyle w:val="Title"/>
        <w:jc w:val="right"/>
        <w:rPr>
          <w:lang w:val="sr-Latn-RS"/>
        </w:rPr>
      </w:pPr>
    </w:p>
    <w:p w14:paraId="660C7E59" w14:textId="77777777" w:rsidR="00206E1F" w:rsidRPr="00C02871" w:rsidRDefault="003372D3" w:rsidP="003372D3">
      <w:pPr>
        <w:pStyle w:val="Title"/>
        <w:jc w:val="right"/>
        <w:rPr>
          <w:sz w:val="28"/>
          <w:lang w:val="sr-Latn-RS"/>
        </w:rPr>
      </w:pPr>
      <w:r w:rsidRPr="00C02871">
        <w:rPr>
          <w:sz w:val="28"/>
          <w:lang w:val="sr-Latn-RS"/>
        </w:rPr>
        <w:t>Verzija</w:t>
      </w:r>
      <w:r w:rsidR="00206E1F" w:rsidRPr="00C02871">
        <w:rPr>
          <w:sz w:val="28"/>
          <w:lang w:val="sr-Latn-RS"/>
        </w:rPr>
        <w:t xml:space="preserve"> 1.0</w:t>
      </w:r>
    </w:p>
    <w:p w14:paraId="08581844" w14:textId="77777777" w:rsidR="00206E1F" w:rsidRPr="00C02871" w:rsidRDefault="00206E1F">
      <w:pPr>
        <w:pStyle w:val="Title"/>
        <w:rPr>
          <w:sz w:val="28"/>
          <w:lang w:val="sr-Latn-RS"/>
        </w:rPr>
        <w:sectPr w:rsidR="00206E1F" w:rsidRPr="00C02871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36A7ACD0" w14:textId="77777777" w:rsidR="00206E1F" w:rsidRPr="00C02871" w:rsidRDefault="003372D3">
      <w:pPr>
        <w:pStyle w:val="Title"/>
        <w:rPr>
          <w:lang w:val="sr-Latn-RS"/>
        </w:rPr>
      </w:pPr>
      <w:r w:rsidRPr="00C02871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02871" w14:paraId="2B2B58D2" w14:textId="77777777">
        <w:tc>
          <w:tcPr>
            <w:tcW w:w="2304" w:type="dxa"/>
          </w:tcPr>
          <w:p w14:paraId="599D85AC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0B1DF6B9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178EC584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5B3C162B" w14:textId="77777777" w:rsidR="00206E1F" w:rsidRPr="00C02871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Autor</w:t>
            </w:r>
          </w:p>
        </w:tc>
      </w:tr>
      <w:tr w:rsidR="003372D3" w:rsidRPr="00C02871" w14:paraId="7C793310" w14:textId="77777777">
        <w:tc>
          <w:tcPr>
            <w:tcW w:w="2304" w:type="dxa"/>
          </w:tcPr>
          <w:p w14:paraId="38FB4B07" w14:textId="454CE9AA" w:rsidR="003372D3" w:rsidRPr="00C02871" w:rsidRDefault="00E44027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26.10.2023</w:t>
            </w:r>
          </w:p>
        </w:tc>
        <w:tc>
          <w:tcPr>
            <w:tcW w:w="1152" w:type="dxa"/>
          </w:tcPr>
          <w:p w14:paraId="1B7A241C" w14:textId="77777777" w:rsidR="003372D3" w:rsidRPr="00C02871" w:rsidRDefault="003372D3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37C81479" w14:textId="77777777" w:rsidR="003372D3" w:rsidRPr="00C02871" w:rsidRDefault="003372D3" w:rsidP="00206E1F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11C638AE" w14:textId="7D286096" w:rsidR="003372D3" w:rsidRPr="00C02871" w:rsidRDefault="00E44027" w:rsidP="003372D3">
            <w:pPr>
              <w:pStyle w:val="Tabletext"/>
              <w:rPr>
                <w:lang w:val="sr-Latn-RS"/>
              </w:rPr>
            </w:pPr>
            <w:r w:rsidRPr="00C02871">
              <w:rPr>
                <w:lang w:val="sr-Latn-RS"/>
              </w:rPr>
              <w:t>Ela</w:t>
            </w:r>
          </w:p>
        </w:tc>
      </w:tr>
      <w:tr w:rsidR="003372D3" w:rsidRPr="00C02871" w14:paraId="0AEC14B8" w14:textId="77777777">
        <w:tc>
          <w:tcPr>
            <w:tcW w:w="2304" w:type="dxa"/>
          </w:tcPr>
          <w:p w14:paraId="50A8F46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7CB61778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0AF4BEE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1000D4B0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02871" w14:paraId="00CA1182" w14:textId="77777777">
        <w:tc>
          <w:tcPr>
            <w:tcW w:w="2304" w:type="dxa"/>
          </w:tcPr>
          <w:p w14:paraId="1DE393D6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EAB4D09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CB7395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2C20C8F4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C02871" w14:paraId="037F485E" w14:textId="77777777">
        <w:tc>
          <w:tcPr>
            <w:tcW w:w="2304" w:type="dxa"/>
          </w:tcPr>
          <w:p w14:paraId="630E6C09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B537DDF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0D10A8D5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329BE88" w14:textId="77777777" w:rsidR="003372D3" w:rsidRPr="00C02871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4507F346" w14:textId="77777777" w:rsidR="00206E1F" w:rsidRPr="00C02871" w:rsidRDefault="00206E1F">
      <w:pPr>
        <w:rPr>
          <w:lang w:val="sr-Latn-RS"/>
        </w:rPr>
      </w:pPr>
    </w:p>
    <w:p w14:paraId="4376667B" w14:textId="5BA8F17F" w:rsidR="007130AF" w:rsidRPr="00C02871" w:rsidRDefault="007130AF">
      <w:pPr>
        <w:rPr>
          <w:lang w:val="sr-Latn-RS"/>
        </w:rPr>
      </w:pPr>
    </w:p>
    <w:p w14:paraId="49B5D715" w14:textId="77777777" w:rsidR="007130AF" w:rsidRPr="00C02871" w:rsidRDefault="00206E1F" w:rsidP="007130AF">
      <w:pPr>
        <w:pStyle w:val="TOCHeading"/>
        <w:rPr>
          <w:lang w:val="sr-Latn-RS"/>
        </w:rPr>
      </w:pPr>
      <w:r w:rsidRPr="00C02871">
        <w:rPr>
          <w:lang w:val="sr-Latn-R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sr-Latn-RS" w:eastAsia="sr-Latn-CS"/>
        </w:rPr>
        <w:id w:val="-16440331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8C3AF" w14:textId="1EB5F826" w:rsidR="007130AF" w:rsidRPr="00C02871" w:rsidRDefault="007130AF" w:rsidP="007130AF">
          <w:pPr>
            <w:pStyle w:val="TOCHeading"/>
            <w:jc w:val="center"/>
            <w:rPr>
              <w:b/>
              <w:bCs/>
              <w:color w:val="auto"/>
              <w:sz w:val="48"/>
              <w:szCs w:val="48"/>
              <w:lang w:val="sr-Latn-RS"/>
            </w:rPr>
          </w:pPr>
          <w:r w:rsidRPr="00C02871">
            <w:rPr>
              <w:b/>
              <w:bCs/>
              <w:color w:val="auto"/>
              <w:sz w:val="48"/>
              <w:szCs w:val="48"/>
              <w:lang w:val="sr-Latn-RS"/>
            </w:rPr>
            <w:t>Sadr</w:t>
          </w:r>
          <w:r w:rsidR="008B484A" w:rsidRPr="00C02871">
            <w:rPr>
              <w:b/>
              <w:bCs/>
              <w:color w:val="auto"/>
              <w:sz w:val="48"/>
              <w:szCs w:val="48"/>
              <w:lang w:val="sr-Latn-RS"/>
            </w:rPr>
            <w:t>ž</w:t>
          </w:r>
          <w:r w:rsidRPr="00C02871">
            <w:rPr>
              <w:b/>
              <w:bCs/>
              <w:color w:val="auto"/>
              <w:sz w:val="48"/>
              <w:szCs w:val="48"/>
              <w:lang w:val="sr-Latn-RS"/>
            </w:rPr>
            <w:t>aj</w:t>
          </w:r>
        </w:p>
        <w:p w14:paraId="4627FEB8" w14:textId="77777777" w:rsidR="007130AF" w:rsidRPr="00C02871" w:rsidRDefault="007130AF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r w:rsidRPr="00C02871">
            <w:rPr>
              <w:lang w:val="sr-Latn-RS"/>
            </w:rPr>
            <w:fldChar w:fldCharType="begin"/>
          </w:r>
          <w:r w:rsidRPr="00C02871">
            <w:rPr>
              <w:lang w:val="sr-Latn-RS"/>
            </w:rPr>
            <w:instrText xml:space="preserve"> TOC \o "1-3" \h \z \u </w:instrText>
          </w:r>
          <w:r w:rsidRPr="00C02871">
            <w:rPr>
              <w:lang w:val="sr-Latn-RS"/>
            </w:rPr>
            <w:fldChar w:fldCharType="separate"/>
          </w:r>
          <w:hyperlink w:anchor="_Toc150255742" w:history="1">
            <w:r w:rsidRPr="00C02871">
              <w:rPr>
                <w:rStyle w:val="Hyperlink"/>
                <w:noProof/>
                <w:lang w:val="sr-Latn-RS"/>
              </w:rPr>
              <w:t>1.</w:t>
            </w:r>
            <w:r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Pr="00C02871">
              <w:rPr>
                <w:rStyle w:val="Hyperlink"/>
                <w:noProof/>
                <w:lang w:val="sr-Latn-RS"/>
              </w:rPr>
              <w:t>Cilj dokumenta</w:t>
            </w:r>
            <w:r w:rsidRPr="00C02871">
              <w:rPr>
                <w:noProof/>
                <w:webHidden/>
                <w:lang w:val="sr-Latn-RS"/>
              </w:rPr>
              <w:tab/>
            </w:r>
            <w:r w:rsidRPr="00C02871">
              <w:rPr>
                <w:noProof/>
                <w:webHidden/>
                <w:lang w:val="sr-Latn-RS"/>
              </w:rPr>
              <w:fldChar w:fldCharType="begin"/>
            </w:r>
            <w:r w:rsidRPr="00C02871">
              <w:rPr>
                <w:noProof/>
                <w:webHidden/>
                <w:lang w:val="sr-Latn-RS"/>
              </w:rPr>
              <w:instrText xml:space="preserve"> PAGEREF _Toc150255742 \h </w:instrText>
            </w:r>
            <w:r w:rsidRPr="00C02871">
              <w:rPr>
                <w:noProof/>
                <w:webHidden/>
                <w:lang w:val="sr-Latn-RS"/>
              </w:rPr>
            </w:r>
            <w:r w:rsidRPr="00C02871">
              <w:rPr>
                <w:noProof/>
                <w:webHidden/>
                <w:lang w:val="sr-Latn-RS"/>
              </w:rPr>
              <w:fldChar w:fldCharType="separate"/>
            </w:r>
            <w:r w:rsidRPr="00C02871">
              <w:rPr>
                <w:noProof/>
                <w:webHidden/>
                <w:lang w:val="sr-Latn-RS"/>
              </w:rPr>
              <w:t>5</w:t>
            </w:r>
            <w:r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763B323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43" w:history="1">
            <w:r w:rsidR="007130AF" w:rsidRPr="00C02871">
              <w:rPr>
                <w:rStyle w:val="Hyperlink"/>
                <w:noProof/>
                <w:lang w:val="sr-Latn-RS"/>
              </w:rPr>
              <w:t>2.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Opseg dokumenta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_Toc150255743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5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6DBF479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44" w:history="1">
            <w:r w:rsidR="007130AF" w:rsidRPr="00C02871">
              <w:rPr>
                <w:rStyle w:val="Hyperlink"/>
                <w:noProof/>
                <w:lang w:val="sr-Latn-RS"/>
              </w:rPr>
              <w:t>3.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Reference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_Toc150255744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5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F3E86A0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45" w:history="1">
            <w:r w:rsidR="007130AF" w:rsidRPr="00C02871">
              <w:rPr>
                <w:rStyle w:val="Hyperlink"/>
                <w:noProof/>
                <w:lang w:val="sr-Latn-RS"/>
              </w:rPr>
              <w:t>4.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Pozicioniranje proizvoda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_Toc150255745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5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CBF523B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46" w:history="1">
            <w:r w:rsidR="007130AF" w:rsidRPr="00C02871">
              <w:rPr>
                <w:rStyle w:val="Hyperlink"/>
                <w:noProof/>
                <w:lang w:val="sr-Latn-RS"/>
              </w:rPr>
              <w:t>4.1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Poslovne mogućnosti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_Toc150255746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5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2C2A4C9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47" w:history="1">
            <w:r w:rsidR="007130AF" w:rsidRPr="00C02871">
              <w:rPr>
                <w:rStyle w:val="Hyperlink"/>
                <w:noProof/>
                <w:lang w:val="sr-Latn-RS"/>
              </w:rPr>
              <w:t>4.2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Postavka problema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_Toc150255747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5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0387689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48" w:history="1">
            <w:r w:rsidR="007130AF" w:rsidRPr="00C02871">
              <w:rPr>
                <w:rStyle w:val="Hyperlink"/>
                <w:noProof/>
                <w:lang w:val="sr-Latn-RS"/>
              </w:rPr>
              <w:t>4.3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Postavka pozicije proizvoda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_Toc150255748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6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1280C23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49" w:history="1">
            <w:r w:rsidR="007130AF" w:rsidRPr="00C02871">
              <w:rPr>
                <w:rStyle w:val="Hyperlink"/>
                <w:noProof/>
                <w:lang w:val="sr-Latn-RS"/>
              </w:rPr>
              <w:t>5.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Opis korisnika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_Toc150255749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6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8666530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0" w:history="1">
            <w:r w:rsidR="007130AF" w:rsidRPr="00C02871">
              <w:rPr>
                <w:rStyle w:val="Hyperlink"/>
                <w:noProof/>
                <w:lang w:val="sr-Latn-RS"/>
              </w:rPr>
              <w:t>5.1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Opis potencijalnog tržišta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_Toc150255750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6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44C126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1" w:history="1">
            <w:r w:rsidR="007130AF" w:rsidRPr="00C02871">
              <w:rPr>
                <w:rStyle w:val="Hyperlink"/>
                <w:noProof/>
                <w:lang w:val="sr-Latn-RS"/>
              </w:rPr>
              <w:t>5.2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Profili korisnika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_Toc150255751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6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B2990F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2" w:history="1">
            <w:r w:rsidR="007130AF" w:rsidRPr="00C02871">
              <w:rPr>
                <w:rStyle w:val="Hyperlink"/>
                <w:noProof/>
                <w:lang w:val="sr-Latn-RS"/>
              </w:rPr>
              <w:t>5.3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Opis okruženja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_Toc150255752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7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9A6AE83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3" w:history="1">
            <w:r w:rsidR="007130AF" w:rsidRPr="00C02871">
              <w:rPr>
                <w:rStyle w:val="Hyperlink"/>
                <w:noProof/>
                <w:lang w:val="sr-Latn-RS"/>
              </w:rPr>
              <w:t>5.4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Osnovne potrebe korisnika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_Toc150255753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7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A81BE2A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4" w:history="1">
            <w:r w:rsidR="007130AF" w:rsidRPr="00C02871">
              <w:rPr>
                <w:rStyle w:val="Hyperlink"/>
                <w:noProof/>
                <w:lang w:val="sr-Latn-RS"/>
              </w:rPr>
              <w:t>5.5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Alternative i konkurencija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_Toc150255754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7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E6944A7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5" w:history="1">
            <w:r w:rsidR="007130AF" w:rsidRPr="00C02871">
              <w:rPr>
                <w:rStyle w:val="Hyperlink"/>
                <w:noProof/>
                <w:lang w:val="sr-Latn-RS"/>
              </w:rPr>
              <w:t>6.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Opis proizvoda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_Toc150255755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7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77B63A7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6" w:history="1">
            <w:r w:rsidR="007130AF" w:rsidRPr="00C02871">
              <w:rPr>
                <w:rStyle w:val="Hyperlink"/>
                <w:noProof/>
                <w:lang w:val="sr-Latn-RS"/>
              </w:rPr>
              <w:t>6.1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Perspektiva proizvoda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_Toc150255756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7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3AAE538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7" w:history="1">
            <w:r w:rsidR="007130AF" w:rsidRPr="00C02871">
              <w:rPr>
                <w:rStyle w:val="Hyperlink"/>
                <w:noProof/>
                <w:lang w:val="sr-Latn-RS"/>
              </w:rPr>
              <w:t>6.2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Pregled mogućnosti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_Toc150255757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8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E287061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8" w:history="1">
            <w:r w:rsidR="007130AF" w:rsidRPr="00C02871">
              <w:rPr>
                <w:rStyle w:val="Hyperlink"/>
                <w:noProof/>
                <w:lang w:val="sr-Latn-RS"/>
              </w:rPr>
              <w:t>6.3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Pretpostavke i zavisnosti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_Toc150255758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06C2DAD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59" w:history="1">
            <w:r w:rsidR="007130AF" w:rsidRPr="00C02871">
              <w:rPr>
                <w:rStyle w:val="Hyperlink"/>
                <w:noProof/>
                <w:lang w:val="sr-Latn-RS"/>
              </w:rPr>
              <w:t>6.4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Cena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_Toc150255759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1212A06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0" w:history="1">
            <w:r w:rsidR="007130AF" w:rsidRPr="00C02871">
              <w:rPr>
                <w:rStyle w:val="Hyperlink"/>
                <w:noProof/>
                <w:lang w:val="sr-Latn-RS"/>
              </w:rPr>
              <w:t>7.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Funkcionalni zahtevi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_Toc150255760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05622C3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1" w:history="1">
            <w:r w:rsidR="007130AF" w:rsidRPr="00C02871">
              <w:rPr>
                <w:rStyle w:val="Hyperlink"/>
                <w:noProof/>
                <w:lang w:val="sr-Latn-RS"/>
              </w:rPr>
              <w:t>7.1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Kreiranje Korisničkog Profila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_Toc150255761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38072FA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2" w:history="1">
            <w:r w:rsidR="007130AF" w:rsidRPr="00C02871">
              <w:rPr>
                <w:rStyle w:val="Hyperlink"/>
                <w:noProof/>
                <w:lang w:val="sr-Latn-RS"/>
              </w:rPr>
              <w:t>7.2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Unos Putovanja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_Toc150255762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1C79605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3" w:history="1">
            <w:r w:rsidR="007130AF" w:rsidRPr="00C02871">
              <w:rPr>
                <w:rStyle w:val="Hyperlink"/>
                <w:noProof/>
                <w:lang w:val="sr-Latn-RS"/>
              </w:rPr>
              <w:t>7.3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Recenzije i Ocene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_Toc150255763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0D3164F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4" w:history="1">
            <w:r w:rsidR="007130AF" w:rsidRPr="00C02871">
              <w:rPr>
                <w:rStyle w:val="Hyperlink"/>
                <w:noProof/>
                <w:lang w:val="sr-Latn-RS"/>
              </w:rPr>
              <w:t>7.4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Deljenje Iskustava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_Toc150255764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D0B9C08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5" w:history="1">
            <w:r w:rsidR="007130AF" w:rsidRPr="00C02871">
              <w:rPr>
                <w:rStyle w:val="Hyperlink"/>
                <w:noProof/>
                <w:lang w:val="sr-Latn-RS"/>
              </w:rPr>
              <w:t>7.5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Autentifikacija i Autorizacija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_Toc150255765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16DB5C0" w14:textId="77777777" w:rsidR="007130AF" w:rsidRPr="00C02871" w:rsidRDefault="00000000" w:rsidP="007130AF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6" w:history="1">
            <w:r w:rsidR="007130AF" w:rsidRPr="00C02871">
              <w:rPr>
                <w:rStyle w:val="Hyperlink"/>
                <w:noProof/>
                <w:lang w:val="sr-Latn-RS"/>
              </w:rPr>
              <w:t>7.6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Privatnost Podataka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_Toc150255766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8E24E3C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7" w:history="1">
            <w:r w:rsidR="007130AF" w:rsidRPr="00C02871">
              <w:rPr>
                <w:rStyle w:val="Hyperlink"/>
                <w:noProof/>
                <w:lang w:val="sr-Latn-RS"/>
              </w:rPr>
              <w:t>8.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Ograničenja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_Toc150255767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9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CE01236" w14:textId="77777777" w:rsidR="007130AF" w:rsidRPr="00C02871" w:rsidRDefault="00000000" w:rsidP="007130AF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8" w:history="1">
            <w:r w:rsidR="007130AF" w:rsidRPr="00C02871">
              <w:rPr>
                <w:rStyle w:val="Hyperlink"/>
                <w:noProof/>
                <w:lang w:val="sr-Latn-RS"/>
              </w:rPr>
              <w:t>9.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Zahtevi u pogledu kvaliteta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_Toc150255768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10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B278738" w14:textId="77777777" w:rsidR="007130AF" w:rsidRPr="00C02871" w:rsidRDefault="00000000" w:rsidP="007130AF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69" w:history="1">
            <w:r w:rsidR="007130AF" w:rsidRPr="00C02871">
              <w:rPr>
                <w:rStyle w:val="Hyperlink"/>
                <w:noProof/>
                <w:lang w:val="sr-Latn-RS"/>
              </w:rPr>
              <w:t>10.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Prioritet funkcionalnosti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_Toc150255769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10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67B54DF" w14:textId="77777777" w:rsidR="007130AF" w:rsidRPr="00C02871" w:rsidRDefault="00000000" w:rsidP="007130AF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0" w:history="1">
            <w:r w:rsidR="007130AF" w:rsidRPr="00C02871">
              <w:rPr>
                <w:rStyle w:val="Hyperlink"/>
                <w:noProof/>
                <w:lang w:val="sr-Latn-RS"/>
              </w:rPr>
              <w:t>11.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Nefunkcionalni zahtevi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_Toc150255770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10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473CDA6" w14:textId="77777777" w:rsidR="007130AF" w:rsidRPr="00C02871" w:rsidRDefault="00000000" w:rsidP="007130A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1" w:history="1">
            <w:r w:rsidR="007130AF" w:rsidRPr="00C02871">
              <w:rPr>
                <w:rStyle w:val="Hyperlink"/>
                <w:noProof/>
                <w:lang w:val="sr-Latn-RS"/>
              </w:rPr>
              <w:t>11.1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Zahtevi u pogledu standardizacije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_Toc150255771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10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9A51C98" w14:textId="77777777" w:rsidR="007130AF" w:rsidRPr="00C02871" w:rsidRDefault="00000000" w:rsidP="007130A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2" w:history="1">
            <w:r w:rsidR="007130AF" w:rsidRPr="00C02871">
              <w:rPr>
                <w:rStyle w:val="Hyperlink"/>
                <w:noProof/>
                <w:lang w:val="sr-Latn-RS"/>
              </w:rPr>
              <w:t>11.2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Sistemski zahtevi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_Toc150255772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10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E46AB0B" w14:textId="77777777" w:rsidR="007130AF" w:rsidRPr="00C02871" w:rsidRDefault="00000000" w:rsidP="007130A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3" w:history="1">
            <w:r w:rsidR="007130AF" w:rsidRPr="00C02871">
              <w:rPr>
                <w:rStyle w:val="Hyperlink"/>
                <w:noProof/>
                <w:lang w:val="sr-Latn-RS"/>
              </w:rPr>
              <w:t>11.3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Zahtevi u pogledu performansi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_Toc150255773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10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81C84D6" w14:textId="77777777" w:rsidR="007130AF" w:rsidRPr="00C02871" w:rsidRDefault="00000000" w:rsidP="007130A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4" w:history="1">
            <w:r w:rsidR="007130AF" w:rsidRPr="00C02871">
              <w:rPr>
                <w:rStyle w:val="Hyperlink"/>
                <w:noProof/>
                <w:lang w:val="sr-Latn-RS"/>
              </w:rPr>
              <w:t>11.4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Zahtevi u pogledu okruženja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_Toc150255774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10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920D64B" w14:textId="77777777" w:rsidR="007130AF" w:rsidRPr="00C02871" w:rsidRDefault="00000000" w:rsidP="007130AF">
          <w:pPr>
            <w:pStyle w:val="TOC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5" w:history="1">
            <w:r w:rsidR="007130AF" w:rsidRPr="00C02871">
              <w:rPr>
                <w:rStyle w:val="Hyperlink"/>
                <w:noProof/>
                <w:lang w:val="sr-Latn-RS"/>
              </w:rPr>
              <w:t>12.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Dokumentacija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_Toc150255775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11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C9B8D7" w14:textId="77777777" w:rsidR="007130AF" w:rsidRPr="00C02871" w:rsidRDefault="00000000" w:rsidP="007130A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6" w:history="1">
            <w:r w:rsidR="007130AF" w:rsidRPr="00C02871">
              <w:rPr>
                <w:rStyle w:val="Hyperlink"/>
                <w:noProof/>
                <w:lang w:val="sr-Latn-RS"/>
              </w:rPr>
              <w:t>12.1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Korisničko uputstvo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_Toc150255776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11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4C4CF6C" w14:textId="77777777" w:rsidR="007130AF" w:rsidRPr="00C02871" w:rsidRDefault="00000000" w:rsidP="007130AF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Latn-RS" w:eastAsia="en-US"/>
              <w14:ligatures w14:val="standardContextual"/>
            </w:rPr>
          </w:pPr>
          <w:hyperlink w:anchor="_Toc150255777" w:history="1">
            <w:r w:rsidR="007130AF" w:rsidRPr="00C02871">
              <w:rPr>
                <w:rStyle w:val="Hyperlink"/>
                <w:noProof/>
                <w:lang w:val="sr-Latn-RS"/>
              </w:rPr>
              <w:t>12.2</w:t>
            </w:r>
            <w:r w:rsidR="007130AF" w:rsidRPr="00C02871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sr-Latn-RS" w:eastAsia="en-US"/>
                <w14:ligatures w14:val="standardContextual"/>
              </w:rPr>
              <w:tab/>
            </w:r>
            <w:r w:rsidR="007130AF" w:rsidRPr="00C02871">
              <w:rPr>
                <w:rStyle w:val="Hyperlink"/>
                <w:noProof/>
                <w:lang w:val="sr-Latn-RS"/>
              </w:rPr>
              <w:t>Pakovanje proizvoda</w:t>
            </w:r>
            <w:r w:rsidR="007130AF" w:rsidRPr="00C02871">
              <w:rPr>
                <w:noProof/>
                <w:webHidden/>
                <w:lang w:val="sr-Latn-RS"/>
              </w:rPr>
              <w:tab/>
            </w:r>
            <w:r w:rsidR="007130AF" w:rsidRPr="00C02871">
              <w:rPr>
                <w:noProof/>
                <w:webHidden/>
                <w:lang w:val="sr-Latn-RS"/>
              </w:rPr>
              <w:fldChar w:fldCharType="begin"/>
            </w:r>
            <w:r w:rsidR="007130AF" w:rsidRPr="00C02871">
              <w:rPr>
                <w:noProof/>
                <w:webHidden/>
                <w:lang w:val="sr-Latn-RS"/>
              </w:rPr>
              <w:instrText xml:space="preserve"> PAGEREF _Toc150255777 \h </w:instrText>
            </w:r>
            <w:r w:rsidR="007130AF" w:rsidRPr="00C02871">
              <w:rPr>
                <w:noProof/>
                <w:webHidden/>
                <w:lang w:val="sr-Latn-RS"/>
              </w:rPr>
            </w:r>
            <w:r w:rsidR="007130AF" w:rsidRPr="00C02871">
              <w:rPr>
                <w:noProof/>
                <w:webHidden/>
                <w:lang w:val="sr-Latn-RS"/>
              </w:rPr>
              <w:fldChar w:fldCharType="separate"/>
            </w:r>
            <w:r w:rsidR="007130AF" w:rsidRPr="00C02871">
              <w:rPr>
                <w:noProof/>
                <w:webHidden/>
                <w:lang w:val="sr-Latn-RS"/>
              </w:rPr>
              <w:t>11</w:t>
            </w:r>
            <w:r w:rsidR="007130AF" w:rsidRPr="00C02871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D56285E" w14:textId="77777777" w:rsidR="007130AF" w:rsidRPr="00C02871" w:rsidRDefault="007130AF" w:rsidP="007130AF">
          <w:pPr>
            <w:rPr>
              <w:b/>
              <w:bCs/>
              <w:noProof/>
              <w:lang w:val="sr-Latn-RS"/>
            </w:rPr>
          </w:pPr>
          <w:r w:rsidRPr="00C02871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14:paraId="66E09E98" w14:textId="5D577896" w:rsidR="00206E1F" w:rsidRPr="00C02871" w:rsidRDefault="00206E1F" w:rsidP="007130AF">
      <w:pPr>
        <w:pStyle w:val="Title"/>
        <w:rPr>
          <w:lang w:val="sr-Latn-RS"/>
        </w:rPr>
      </w:pPr>
      <w:r w:rsidRPr="00C02871">
        <w:rPr>
          <w:lang w:val="sr-Latn-RS"/>
        </w:rPr>
        <w:br w:type="page"/>
      </w:r>
      <w:r w:rsidR="003372D3" w:rsidRPr="00C02871">
        <w:rPr>
          <w:lang w:val="sr-Latn-RS"/>
        </w:rPr>
        <w:lastRenderedPageBreak/>
        <w:t>Vizija sistema</w:t>
      </w:r>
    </w:p>
    <w:p w14:paraId="52310C60" w14:textId="77777777" w:rsidR="00206E1F" w:rsidRPr="00C02871" w:rsidRDefault="003372D3">
      <w:pPr>
        <w:pStyle w:val="Heading1"/>
        <w:rPr>
          <w:lang w:val="sr-Latn-RS"/>
        </w:rPr>
      </w:pPr>
      <w:bookmarkStart w:id="0" w:name="_Toc161771491"/>
      <w:bookmarkStart w:id="1" w:name="_Toc150255742"/>
      <w:r w:rsidRPr="00C02871">
        <w:rPr>
          <w:lang w:val="sr-Latn-RS"/>
        </w:rPr>
        <w:t>Cilj</w:t>
      </w:r>
      <w:r w:rsidR="00CA58C5" w:rsidRPr="00C02871">
        <w:rPr>
          <w:lang w:val="sr-Latn-RS"/>
        </w:rPr>
        <w:t xml:space="preserve"> dokumenta</w:t>
      </w:r>
      <w:bookmarkEnd w:id="0"/>
      <w:bookmarkEnd w:id="1"/>
    </w:p>
    <w:p w14:paraId="3EB4B2F0" w14:textId="0B850B25" w:rsidR="00206E1F" w:rsidRPr="00C02871" w:rsidRDefault="00B849B5" w:rsidP="00B849B5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Cilj ovog dokumenta je definisanje zahteva visokog nivoa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E44027" w:rsidRPr="00C02871">
        <w:rPr>
          <w:lang w:val="sr-Latn-RS"/>
        </w:rPr>
        <w:t>aplikacije</w:t>
      </w:r>
      <w:r w:rsidRPr="00C02871">
        <w:rPr>
          <w:lang w:val="sr-Latn-RS"/>
        </w:rPr>
        <w:t xml:space="preserve"> u pogledu potreba krajnjih korisnika.</w:t>
      </w:r>
      <w:r w:rsidR="00206E1F" w:rsidRPr="00C02871">
        <w:rPr>
          <w:lang w:val="sr-Latn-RS"/>
        </w:rPr>
        <w:t xml:space="preserve">  </w:t>
      </w:r>
    </w:p>
    <w:p w14:paraId="354188E4" w14:textId="77777777" w:rsidR="00206E1F" w:rsidRPr="00C02871" w:rsidRDefault="003372D3">
      <w:pPr>
        <w:pStyle w:val="Heading1"/>
        <w:rPr>
          <w:lang w:val="sr-Latn-RS"/>
        </w:rPr>
      </w:pPr>
      <w:bookmarkStart w:id="2" w:name="_Toc161771492"/>
      <w:bookmarkStart w:id="3" w:name="_Toc150255743"/>
      <w:r w:rsidRPr="00C02871">
        <w:rPr>
          <w:lang w:val="sr-Latn-RS"/>
        </w:rPr>
        <w:t>Opseg</w:t>
      </w:r>
      <w:r w:rsidR="00CA58C5" w:rsidRPr="00C02871">
        <w:rPr>
          <w:lang w:val="sr-Latn-RS"/>
        </w:rPr>
        <w:t xml:space="preserve"> dokumenta</w:t>
      </w:r>
      <w:bookmarkEnd w:id="2"/>
      <w:bookmarkEnd w:id="3"/>
    </w:p>
    <w:p w14:paraId="2E2D554A" w14:textId="43F7B2F3" w:rsidR="00DE518F" w:rsidRPr="00C02871" w:rsidRDefault="00B849B5" w:rsidP="00DE518F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Dokument se odnosi na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E44027" w:rsidRPr="00C02871">
        <w:rPr>
          <w:lang w:val="sr-Latn-RS"/>
        </w:rPr>
        <w:t>aplikaciju</w:t>
      </w:r>
      <w:r w:rsidRPr="00C02871">
        <w:rPr>
          <w:lang w:val="sr-Latn-RS"/>
        </w:rPr>
        <w:t xml:space="preserve"> ko</w:t>
      </w:r>
      <w:r w:rsidR="00E44027" w:rsidRPr="00C02871">
        <w:rPr>
          <w:lang w:val="sr-Latn-RS"/>
        </w:rPr>
        <w:t>ja</w:t>
      </w:r>
      <w:r w:rsidRPr="00C02871">
        <w:rPr>
          <w:lang w:val="sr-Latn-RS"/>
        </w:rPr>
        <w:t xml:space="preserve"> će biti razvijen</w:t>
      </w:r>
      <w:r w:rsidR="00E44027" w:rsidRPr="00C02871">
        <w:rPr>
          <w:lang w:val="sr-Latn-RS"/>
        </w:rPr>
        <w:t>a</w:t>
      </w:r>
      <w:r w:rsidRPr="00C02871">
        <w:rPr>
          <w:lang w:val="sr-Latn-RS"/>
        </w:rPr>
        <w:t xml:space="preserve"> od strane </w:t>
      </w:r>
      <w:r w:rsidR="00867FE8" w:rsidRPr="00C02871">
        <w:rPr>
          <w:lang w:val="sr-Latn-RS"/>
        </w:rPr>
        <w:t>WIS</w:t>
      </w:r>
      <w:r w:rsidRPr="00C02871">
        <w:rPr>
          <w:lang w:val="sr-Latn-RS"/>
        </w:rPr>
        <w:t xml:space="preserve">Team-a.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B72E42" w:rsidRPr="00C02871">
        <w:rPr>
          <w:lang w:val="sr-Latn-RS"/>
        </w:rPr>
        <w:t xml:space="preserve">je naziv za aplikaciju za </w:t>
      </w:r>
      <w:r w:rsidR="001D66BC" w:rsidRPr="00C02871">
        <w:rPr>
          <w:lang w:val="sr-Latn-RS"/>
        </w:rPr>
        <w:t>praćenje</w:t>
      </w:r>
      <w:r w:rsidR="00B72E42" w:rsidRPr="00C02871">
        <w:rPr>
          <w:lang w:val="sr-Latn-RS"/>
        </w:rPr>
        <w:t xml:space="preserve"> putovanja(voyage tracker)</w:t>
      </w:r>
      <w:r w:rsidR="00DE518F" w:rsidRPr="00C02871">
        <w:rPr>
          <w:lang w:val="sr-Latn-RS"/>
        </w:rPr>
        <w:t xml:space="preserve">. Namena </w:t>
      </w:r>
      <w:r w:rsidR="006C778B" w:rsidRPr="00C02871">
        <w:rPr>
          <w:lang w:val="sr-Latn-RS"/>
        </w:rPr>
        <w:t>aplikacije</w:t>
      </w:r>
      <w:r w:rsidR="00DE518F" w:rsidRPr="00C02871">
        <w:rPr>
          <w:lang w:val="sr-Latn-RS"/>
        </w:rPr>
        <w:t xml:space="preserve"> </w:t>
      </w:r>
      <w:r w:rsidRPr="00C02871">
        <w:rPr>
          <w:lang w:val="sr-Latn-RS"/>
        </w:rPr>
        <w:t xml:space="preserve">je </w:t>
      </w:r>
      <w:r w:rsidR="001D66BC" w:rsidRPr="00C02871">
        <w:rPr>
          <w:lang w:val="sr-Latn-RS"/>
        </w:rPr>
        <w:t>olakšano</w:t>
      </w:r>
      <w:r w:rsidRPr="00C02871">
        <w:rPr>
          <w:lang w:val="sr-Latn-RS"/>
        </w:rPr>
        <w:t xml:space="preserve"> </w:t>
      </w:r>
      <w:r w:rsidR="007474AE" w:rsidRPr="00C02871">
        <w:rPr>
          <w:lang w:val="sr-Latn-RS"/>
        </w:rPr>
        <w:t>čuvanje</w:t>
      </w:r>
      <w:r w:rsidRPr="00C02871">
        <w:rPr>
          <w:lang w:val="sr-Latn-RS"/>
        </w:rPr>
        <w:t xml:space="preserve">, </w:t>
      </w:r>
      <w:r w:rsidR="007474AE" w:rsidRPr="00C02871">
        <w:rPr>
          <w:lang w:val="sr-Latn-RS"/>
        </w:rPr>
        <w:t>beleženje</w:t>
      </w:r>
      <w:r w:rsidRPr="00C02871">
        <w:rPr>
          <w:lang w:val="sr-Latn-RS"/>
        </w:rPr>
        <w:t xml:space="preserve"> i</w:t>
      </w:r>
      <w:r w:rsidR="006C778B"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istraživanje</w:t>
      </w:r>
      <w:r w:rsidR="006C778B" w:rsidRPr="00C02871">
        <w:rPr>
          <w:lang w:val="sr-Latn-RS"/>
        </w:rPr>
        <w:t xml:space="preserve"> putnih destinacija</w:t>
      </w:r>
      <w:r w:rsidR="00DE518F" w:rsidRPr="00C02871">
        <w:rPr>
          <w:lang w:val="sr-Latn-RS"/>
        </w:rPr>
        <w:t>.</w:t>
      </w:r>
    </w:p>
    <w:p w14:paraId="1C2DD625" w14:textId="77777777" w:rsidR="00206E1F" w:rsidRPr="00C02871" w:rsidRDefault="003372D3">
      <w:pPr>
        <w:pStyle w:val="Heading1"/>
        <w:rPr>
          <w:lang w:val="sr-Latn-RS"/>
        </w:rPr>
      </w:pPr>
      <w:bookmarkStart w:id="4" w:name="_Toc161771493"/>
      <w:bookmarkStart w:id="5" w:name="_Toc150255744"/>
      <w:r w:rsidRPr="00C02871">
        <w:rPr>
          <w:lang w:val="sr-Latn-RS"/>
        </w:rPr>
        <w:t>Reference</w:t>
      </w:r>
      <w:bookmarkEnd w:id="4"/>
      <w:bookmarkEnd w:id="5"/>
    </w:p>
    <w:p w14:paraId="257D1040" w14:textId="77777777" w:rsidR="00206E1F" w:rsidRPr="00C02871" w:rsidRDefault="003372D3">
      <w:pPr>
        <w:pStyle w:val="BodyText"/>
        <w:rPr>
          <w:lang w:val="sr-Latn-RS"/>
        </w:rPr>
      </w:pPr>
      <w:r w:rsidRPr="00C02871">
        <w:rPr>
          <w:lang w:val="sr-Latn-RS"/>
        </w:rPr>
        <w:t>Spisak korišćene literature</w:t>
      </w:r>
      <w:r w:rsidR="00206E1F" w:rsidRPr="00C02871">
        <w:rPr>
          <w:lang w:val="sr-Latn-RS"/>
        </w:rPr>
        <w:t>:</w:t>
      </w:r>
    </w:p>
    <w:p w14:paraId="49E533AD" w14:textId="0716A966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Predlog projekta,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-</w:t>
      </w: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>-01,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78FC582C" w14:textId="03E5AD89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Planirani raspored aktivnosti na projektu,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03CF9882" w14:textId="2C1E1728" w:rsidR="00DE518F" w:rsidRPr="00C02871" w:rsidRDefault="00867FE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RS"/>
        </w:rPr>
      </w:pPr>
      <w:r w:rsidRPr="00C02871">
        <w:rPr>
          <w:lang w:val="sr-Latn-RS"/>
        </w:rPr>
        <w:t>Voyages</w:t>
      </w:r>
      <w:r w:rsidR="00DE518F" w:rsidRPr="00C02871">
        <w:rPr>
          <w:lang w:val="sr-Latn-RS"/>
        </w:rPr>
        <w:t xml:space="preserve"> – Plan realizacije projekta, V1.0, 20</w:t>
      </w:r>
      <w:r w:rsidR="00CC053D" w:rsidRPr="00C02871">
        <w:rPr>
          <w:lang w:val="sr-Latn-RS"/>
        </w:rPr>
        <w:t>23</w:t>
      </w:r>
      <w:r w:rsidR="00DE518F" w:rsidRPr="00C02871">
        <w:rPr>
          <w:lang w:val="sr-Latn-RS"/>
        </w:rPr>
        <w:t xml:space="preserve">, </w:t>
      </w:r>
      <w:r w:rsidRPr="00C02871">
        <w:rPr>
          <w:lang w:val="sr-Latn-RS"/>
        </w:rPr>
        <w:t>WIS</w:t>
      </w:r>
      <w:r w:rsidR="00DE518F" w:rsidRPr="00C02871">
        <w:rPr>
          <w:lang w:val="sr-Latn-RS"/>
        </w:rPr>
        <w:t>Team.</w:t>
      </w:r>
    </w:p>
    <w:p w14:paraId="4E1A64E7" w14:textId="77777777" w:rsidR="00206E1F" w:rsidRPr="00C02871" w:rsidRDefault="003372D3" w:rsidP="003372D3">
      <w:pPr>
        <w:pStyle w:val="Heading1"/>
        <w:rPr>
          <w:lang w:val="sr-Latn-RS"/>
        </w:rPr>
      </w:pPr>
      <w:bookmarkStart w:id="6" w:name="_Toc161771494"/>
      <w:bookmarkStart w:id="7" w:name="_Toc150255745"/>
      <w:r w:rsidRPr="00C02871">
        <w:rPr>
          <w:lang w:val="sr-Latn-RS"/>
        </w:rPr>
        <w:t>Pozicioniranje proizvoda</w:t>
      </w:r>
      <w:bookmarkEnd w:id="6"/>
      <w:bookmarkEnd w:id="7"/>
    </w:p>
    <w:p w14:paraId="659DDC2A" w14:textId="77777777" w:rsidR="00206E1F" w:rsidRPr="00C02871" w:rsidRDefault="003372D3" w:rsidP="003372D3">
      <w:pPr>
        <w:pStyle w:val="Heading2"/>
        <w:rPr>
          <w:lang w:val="sr-Latn-RS"/>
        </w:rPr>
      </w:pPr>
      <w:bookmarkStart w:id="8" w:name="_Toc161771495"/>
      <w:bookmarkStart w:id="9" w:name="_Toc150255746"/>
      <w:r w:rsidRPr="00C02871">
        <w:rPr>
          <w:lang w:val="sr-Latn-RS"/>
        </w:rPr>
        <w:t>Poslovne mogućnosti</w:t>
      </w:r>
      <w:bookmarkEnd w:id="8"/>
      <w:bookmarkEnd w:id="9"/>
    </w:p>
    <w:p w14:paraId="741426D3" w14:textId="52F1693B" w:rsidR="00E061BD" w:rsidRPr="00C02871" w:rsidRDefault="00867FE8" w:rsidP="007C6B66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E061BD" w:rsidRPr="00C02871">
        <w:rPr>
          <w:lang w:val="sr-Latn-RS"/>
        </w:rPr>
        <w:t xml:space="preserve"> </w:t>
      </w:r>
      <w:r w:rsidR="00CC053D" w:rsidRPr="00C02871">
        <w:rPr>
          <w:lang w:val="sr-Latn-RS"/>
        </w:rPr>
        <w:t>aplikacija</w:t>
      </w:r>
      <w:r w:rsidR="00E061BD" w:rsidRPr="00C02871">
        <w:rPr>
          <w:lang w:val="sr-Latn-RS"/>
        </w:rPr>
        <w:t xml:space="preserve"> predstavlja Web </w:t>
      </w:r>
      <w:r w:rsidR="00CC053D" w:rsidRPr="00C02871">
        <w:rPr>
          <w:lang w:val="sr-Latn-RS"/>
        </w:rPr>
        <w:t>aplikaciju</w:t>
      </w:r>
      <w:r w:rsidR="00E061BD" w:rsidRPr="00C02871">
        <w:rPr>
          <w:lang w:val="sr-Latn-RS"/>
        </w:rPr>
        <w:t xml:space="preserve"> čija je namena</w:t>
      </w:r>
      <w:r w:rsidR="00CC053D"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beleženje</w:t>
      </w:r>
      <w:r w:rsidR="00836AEF" w:rsidRPr="00C02871">
        <w:rPr>
          <w:lang w:val="sr-Latn-RS"/>
        </w:rPr>
        <w:t xml:space="preserve">, </w:t>
      </w:r>
      <w:r w:rsidR="007474AE" w:rsidRPr="00C02871">
        <w:rPr>
          <w:lang w:val="sr-Latn-RS"/>
        </w:rPr>
        <w:t>čuvanje</w:t>
      </w:r>
      <w:r w:rsidR="00CC053D" w:rsidRPr="00C02871">
        <w:rPr>
          <w:lang w:val="sr-Latn-RS"/>
        </w:rPr>
        <w:t xml:space="preserve"> i </w:t>
      </w:r>
      <w:r w:rsidR="007474AE" w:rsidRPr="00C02871">
        <w:rPr>
          <w:lang w:val="sr-Latn-RS"/>
        </w:rPr>
        <w:t>istraživanje</w:t>
      </w:r>
      <w:r w:rsidR="007E4562" w:rsidRPr="00C02871">
        <w:rPr>
          <w:lang w:val="sr-Latn-RS"/>
        </w:rPr>
        <w:t xml:space="preserve"> putnih destinacija</w:t>
      </w:r>
      <w:r w:rsidR="00E061BD" w:rsidRPr="00C02871">
        <w:rPr>
          <w:lang w:val="sr-Latn-RS"/>
        </w:rPr>
        <w:t xml:space="preserve">. Karakteristični sadržaji kojima se </w:t>
      </w:r>
      <w:r w:rsidR="00836AEF" w:rsidRPr="00C02871">
        <w:rPr>
          <w:lang w:val="sr-Latn-RS"/>
        </w:rPr>
        <w:t xml:space="preserve">ova putovanja prezentuju jesu tkz. dnevnici u kojima se </w:t>
      </w:r>
      <w:r w:rsidR="001D66BC" w:rsidRPr="00C02871">
        <w:rPr>
          <w:lang w:val="sr-Latn-RS"/>
        </w:rPr>
        <w:t>čuvaju</w:t>
      </w:r>
      <w:r w:rsidR="00836AEF" w:rsidRPr="00C02871">
        <w:rPr>
          <w:lang w:val="sr-Latn-RS"/>
        </w:rPr>
        <w:t xml:space="preserve"> putne destinacije, fotografije sa </w:t>
      </w:r>
      <w:r w:rsidR="001D0157" w:rsidRPr="00C02871">
        <w:rPr>
          <w:lang w:val="sr-Latn-RS"/>
        </w:rPr>
        <w:t xml:space="preserve">putovanja, tekst sa putnim iskustvima i „recenzije“ u vidu ocena od 1 do 5. </w:t>
      </w:r>
      <w:r w:rsidR="00E061BD" w:rsidRPr="00C02871">
        <w:rPr>
          <w:lang w:val="sr-Latn-RS"/>
        </w:rPr>
        <w:t xml:space="preserve"> </w:t>
      </w:r>
    </w:p>
    <w:p w14:paraId="44225840" w14:textId="065D34E2" w:rsidR="00712834" w:rsidRPr="00C02871" w:rsidRDefault="00867FE8" w:rsidP="00712834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12834" w:rsidRPr="00C02871">
        <w:rPr>
          <w:lang w:val="sr-Latn-RS"/>
        </w:rPr>
        <w:t xml:space="preserve"> </w:t>
      </w:r>
      <w:r w:rsidR="007E4562" w:rsidRPr="00C02871">
        <w:rPr>
          <w:lang w:val="sr-Latn-RS"/>
        </w:rPr>
        <w:t>aplikacija</w:t>
      </w:r>
      <w:r w:rsidR="00712834" w:rsidRPr="00C02871">
        <w:rPr>
          <w:lang w:val="sr-Latn-RS"/>
        </w:rPr>
        <w:t xml:space="preserve"> neće obrađivati domen </w:t>
      </w:r>
      <w:r w:rsidR="00867B09" w:rsidRPr="00C02871">
        <w:rPr>
          <w:lang w:val="sr-Latn-RS"/>
        </w:rPr>
        <w:t>zakazivanja putovanja i hotela,</w:t>
      </w:r>
      <w:r w:rsidR="00712834" w:rsidRPr="00C02871">
        <w:rPr>
          <w:lang w:val="sr-Latn-RS"/>
        </w:rPr>
        <w:t xml:space="preserve"> jer se podrazumeva korišćenje postojećih sistema kao što je npr. </w:t>
      </w:r>
      <w:r w:rsidR="00867B09" w:rsidRPr="00C02871">
        <w:rPr>
          <w:i/>
          <w:iCs/>
          <w:lang w:val="sr-Latn-RS"/>
        </w:rPr>
        <w:t>Booking, Trivago itd</w:t>
      </w:r>
      <w:r w:rsidR="00712834" w:rsidRPr="00C02871">
        <w:rPr>
          <w:lang w:val="sr-Latn-RS"/>
        </w:rPr>
        <w:t>.</w:t>
      </w:r>
    </w:p>
    <w:p w14:paraId="74A062CB" w14:textId="1350B18D" w:rsidR="00712834" w:rsidRPr="00C02871" w:rsidRDefault="00867FE8" w:rsidP="000817C9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12834" w:rsidRPr="00C02871">
        <w:rPr>
          <w:lang w:val="sr-Latn-RS"/>
        </w:rPr>
        <w:t xml:space="preserve"> portal će imati dvojezičnu podršku, za srpski i engleski jezik, te će na taj način biti </w:t>
      </w:r>
      <w:r w:rsidR="0002450F" w:rsidRPr="00C02871">
        <w:rPr>
          <w:lang w:val="sr-Latn-RS"/>
        </w:rPr>
        <w:t xml:space="preserve">dostupan </w:t>
      </w:r>
      <w:r w:rsidR="00712834" w:rsidRPr="00C02871">
        <w:rPr>
          <w:lang w:val="sr-Latn-RS"/>
        </w:rPr>
        <w:t>domaćoj sredini</w:t>
      </w:r>
      <w:r w:rsidR="0002450F" w:rsidRPr="00C02871">
        <w:rPr>
          <w:lang w:val="sr-Latn-RS"/>
        </w:rPr>
        <w:t xml:space="preserve">. Prevod podataka unetih na srpskom jeziku </w:t>
      </w:r>
      <w:r w:rsidR="001D66BC" w:rsidRPr="00C02871">
        <w:rPr>
          <w:lang w:val="sr-Latn-RS"/>
        </w:rPr>
        <w:t>biće</w:t>
      </w:r>
      <w:r w:rsidR="0002450F" w:rsidRPr="00C02871">
        <w:rPr>
          <w:lang w:val="sr-Latn-RS"/>
        </w:rPr>
        <w:t xml:space="preserve"> </w:t>
      </w:r>
      <w:r w:rsidR="007474AE" w:rsidRPr="00C02871">
        <w:rPr>
          <w:lang w:val="sr-Latn-RS"/>
        </w:rPr>
        <w:t>omogućen</w:t>
      </w:r>
      <w:r w:rsidR="0002450F" w:rsidRPr="00C02871">
        <w:rPr>
          <w:lang w:val="sr-Latn-RS"/>
        </w:rPr>
        <w:t xml:space="preserve"> putem</w:t>
      </w:r>
      <w:r w:rsidR="00B861EB" w:rsidRPr="00C02871">
        <w:rPr>
          <w:lang w:val="sr-Latn-RS"/>
        </w:rPr>
        <w:t xml:space="preserve"> </w:t>
      </w:r>
      <w:r w:rsidR="00B861EB" w:rsidRPr="00C02871">
        <w:rPr>
          <w:i/>
          <w:iCs/>
          <w:lang w:val="sr-Latn-RS"/>
        </w:rPr>
        <w:t>translate</w:t>
      </w:r>
      <w:r w:rsidR="00B861EB" w:rsidRPr="00C02871">
        <w:rPr>
          <w:lang w:val="sr-Latn-RS"/>
        </w:rPr>
        <w:t xml:space="preserve"> opcije koju </w:t>
      </w:r>
      <w:r w:rsidR="001D66BC" w:rsidRPr="00C02871">
        <w:rPr>
          <w:lang w:val="sr-Latn-RS"/>
        </w:rPr>
        <w:t>omogućavaju</w:t>
      </w:r>
      <w:r w:rsidR="00B861EB" w:rsidRPr="00C02871">
        <w:rPr>
          <w:lang w:val="sr-Latn-RS"/>
        </w:rPr>
        <w:t xml:space="preserve"> browser-i.</w:t>
      </w:r>
    </w:p>
    <w:p w14:paraId="47FAF3E4" w14:textId="77777777" w:rsidR="00206E1F" w:rsidRPr="00C02871" w:rsidRDefault="00B849B5" w:rsidP="00B849B5">
      <w:pPr>
        <w:pStyle w:val="Heading2"/>
        <w:rPr>
          <w:lang w:val="sr-Latn-RS"/>
        </w:rPr>
      </w:pPr>
      <w:bookmarkStart w:id="10" w:name="_Toc161771496"/>
      <w:bookmarkStart w:id="11" w:name="_Toc150255747"/>
      <w:r w:rsidRPr="00C02871">
        <w:rPr>
          <w:lang w:val="sr-Latn-RS"/>
        </w:rPr>
        <w:t>Postavka</w:t>
      </w:r>
      <w:r w:rsidR="00D44844" w:rsidRPr="00C02871">
        <w:rPr>
          <w:lang w:val="sr-Latn-RS"/>
        </w:rPr>
        <w:t xml:space="preserve"> problema</w:t>
      </w:r>
      <w:bookmarkEnd w:id="10"/>
      <w:bookmarkEnd w:id="11"/>
      <w:r w:rsidR="00206E1F" w:rsidRPr="00C02871">
        <w:rPr>
          <w:lang w:val="sr-Latn-RS"/>
        </w:rPr>
        <w:t xml:space="preserve"> </w:t>
      </w:r>
    </w:p>
    <w:p w14:paraId="016B4C45" w14:textId="77777777" w:rsidR="00206E1F" w:rsidRPr="00C02871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C02871" w14:paraId="2CB6DB1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59AFC3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B88443" w14:textId="1EAC43A4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Postojeće Web </w:t>
            </w:r>
            <w:r w:rsidR="0051407F" w:rsidRPr="00C02871">
              <w:rPr>
                <w:lang w:val="sr-Latn-RS"/>
              </w:rPr>
              <w:t>aplikacije</w:t>
            </w:r>
            <w:r w:rsidRPr="00C02871">
              <w:rPr>
                <w:lang w:val="sr-Latn-RS"/>
              </w:rPr>
              <w:t xml:space="preserve"> </w:t>
            </w:r>
            <w:r w:rsidR="0051407F" w:rsidRPr="00C02871">
              <w:rPr>
                <w:lang w:val="sr-Latn-RS"/>
              </w:rPr>
              <w:t xml:space="preserve">namenjene za </w:t>
            </w:r>
            <w:r w:rsidR="001D66BC" w:rsidRPr="00C02871">
              <w:rPr>
                <w:lang w:val="sr-Latn-RS"/>
              </w:rPr>
              <w:t>istraživanje</w:t>
            </w:r>
            <w:r w:rsidR="0051407F" w:rsidRPr="00C02871">
              <w:rPr>
                <w:lang w:val="sr-Latn-RS"/>
              </w:rPr>
              <w:t xml:space="preserve"> putov</w:t>
            </w:r>
            <w:r w:rsidR="00CD20A2" w:rsidRPr="00C02871">
              <w:rPr>
                <w:lang w:val="sr-Latn-RS"/>
              </w:rPr>
              <w:t>anja</w:t>
            </w:r>
            <w:r w:rsidRPr="00C02871">
              <w:rPr>
                <w:lang w:val="sr-Latn-RS"/>
              </w:rPr>
              <w:t xml:space="preserve"> čiji je sadržaj </w:t>
            </w:r>
            <w:r w:rsidR="003E7E45" w:rsidRPr="00C02871">
              <w:rPr>
                <w:lang w:val="sr-Latn-RS"/>
              </w:rPr>
              <w:t>nedovoljno personalizovan ili komplikovan</w:t>
            </w:r>
            <w:r w:rsidRPr="00C02871">
              <w:rPr>
                <w:lang w:val="sr-Latn-RS"/>
              </w:rPr>
              <w:t xml:space="preserve">. </w:t>
            </w:r>
          </w:p>
        </w:tc>
      </w:tr>
      <w:tr w:rsidR="00206E1F" w:rsidRPr="00C02871" w14:paraId="6C643F6F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FED95D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5BBD9" w14:textId="28B04BE2" w:rsidR="00206E1F" w:rsidRPr="00C02871" w:rsidRDefault="00CA6C8B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Administratore, prijavljene i </w:t>
            </w:r>
            <w:r w:rsidR="001D66BC" w:rsidRPr="00C02871">
              <w:rPr>
                <w:lang w:val="sr-Latn-RS"/>
              </w:rPr>
              <w:t>neprijavljene</w:t>
            </w:r>
            <w:r w:rsidRPr="00C02871">
              <w:rPr>
                <w:lang w:val="sr-Latn-RS"/>
              </w:rPr>
              <w:t xml:space="preserve"> korisnike</w:t>
            </w:r>
          </w:p>
        </w:tc>
      </w:tr>
      <w:tr w:rsidR="00206E1F" w:rsidRPr="00C02871" w14:paraId="72F1996E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E269BA" w14:textId="77777777" w:rsidR="00206E1F" w:rsidRPr="00C02871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FEEDB1" w14:textId="2C502F00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 </w:t>
            </w:r>
            <w:r w:rsidR="005D5C1F" w:rsidRPr="00C02871">
              <w:rPr>
                <w:lang w:val="sr-Latn-RS"/>
              </w:rPr>
              <w:t xml:space="preserve">Neadekvatno </w:t>
            </w:r>
            <w:r w:rsidR="001D66BC" w:rsidRPr="00C02871">
              <w:rPr>
                <w:lang w:val="sr-Latn-RS"/>
              </w:rPr>
              <w:t>čuvanje</w:t>
            </w:r>
            <w:r w:rsidR="005D5C1F" w:rsidRPr="00C02871">
              <w:rPr>
                <w:lang w:val="sr-Latn-RS"/>
              </w:rPr>
              <w:t xml:space="preserve"> dragocenih </w:t>
            </w:r>
            <w:r w:rsidR="00254385" w:rsidRPr="00C02871">
              <w:rPr>
                <w:lang w:val="sr-Latn-RS"/>
              </w:rPr>
              <w:t>sećanja</w:t>
            </w:r>
            <w:r w:rsidR="005D5C1F" w:rsidRPr="00C02871">
              <w:rPr>
                <w:lang w:val="sr-Latn-RS"/>
              </w:rPr>
              <w:t xml:space="preserve"> i </w:t>
            </w:r>
            <w:r w:rsidR="001D66BC" w:rsidRPr="00C02871">
              <w:rPr>
                <w:lang w:val="sr-Latn-RS"/>
              </w:rPr>
              <w:t>propuštene</w:t>
            </w:r>
            <w:r w:rsidR="005D5C1F" w:rsidRPr="00C02871">
              <w:rPr>
                <w:lang w:val="sr-Latn-RS"/>
              </w:rPr>
              <w:t xml:space="preserve"> </w:t>
            </w:r>
            <w:r w:rsidR="007474AE" w:rsidRPr="00C02871">
              <w:rPr>
                <w:lang w:val="sr-Latn-RS"/>
              </w:rPr>
              <w:t>mogućnosti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2E3F745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981429" w14:textId="77777777" w:rsidR="00206E1F" w:rsidRPr="00C02871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4A44D6" w14:textId="6694F3A9" w:rsidR="00206E1F" w:rsidRPr="00C02871" w:rsidRDefault="007C6B66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Obezbediti </w:t>
            </w:r>
            <w:r w:rsidR="005D5C1F" w:rsidRPr="00C02871">
              <w:rPr>
                <w:lang w:val="sr-Latn-RS"/>
              </w:rPr>
              <w:t>jednostavan</w:t>
            </w:r>
            <w:r w:rsidRPr="00C02871">
              <w:rPr>
                <w:lang w:val="sr-Latn-RS"/>
              </w:rPr>
              <w:t xml:space="preserve"> i </w:t>
            </w:r>
            <w:r w:rsidR="005D5C1F" w:rsidRPr="00C02871">
              <w:rPr>
                <w:lang w:val="sr-Latn-RS"/>
              </w:rPr>
              <w:t>personalizovan</w:t>
            </w:r>
            <w:r w:rsidRPr="00C02871">
              <w:rPr>
                <w:lang w:val="sr-Latn-RS"/>
              </w:rPr>
              <w:t xml:space="preserve"> </w:t>
            </w:r>
            <w:r w:rsidR="008372F8" w:rsidRPr="00C02871">
              <w:rPr>
                <w:lang w:val="sr-Latn-RS"/>
              </w:rPr>
              <w:t>pregled putovanja</w:t>
            </w:r>
            <w:r w:rsidRPr="00C02871">
              <w:rPr>
                <w:lang w:val="sr-Latn-RS"/>
              </w:rPr>
              <w:t>.</w:t>
            </w:r>
          </w:p>
        </w:tc>
      </w:tr>
    </w:tbl>
    <w:p w14:paraId="535F536C" w14:textId="77777777" w:rsidR="00206E1F" w:rsidRPr="00C02871" w:rsidRDefault="00206E1F">
      <w:pPr>
        <w:rPr>
          <w:lang w:val="sr-Latn-RS"/>
        </w:rPr>
      </w:pPr>
    </w:p>
    <w:p w14:paraId="0B102EF4" w14:textId="77777777" w:rsidR="00206E1F" w:rsidRPr="00C02871" w:rsidRDefault="00B849B5" w:rsidP="00B849B5">
      <w:pPr>
        <w:pStyle w:val="Heading2"/>
        <w:rPr>
          <w:lang w:val="sr-Latn-RS"/>
        </w:rPr>
      </w:pPr>
      <w:bookmarkStart w:id="12" w:name="_Toc161771497"/>
      <w:bookmarkStart w:id="13" w:name="_Toc150255748"/>
      <w:r w:rsidRPr="00C02871">
        <w:rPr>
          <w:lang w:val="sr-Latn-RS"/>
        </w:rPr>
        <w:lastRenderedPageBreak/>
        <w:t xml:space="preserve">Postavka pozicije </w:t>
      </w:r>
      <w:r w:rsidR="00D44844" w:rsidRPr="00C02871">
        <w:rPr>
          <w:lang w:val="sr-Latn-RS"/>
        </w:rPr>
        <w:t>proizvoda</w:t>
      </w:r>
      <w:bookmarkEnd w:id="12"/>
      <w:bookmarkEnd w:id="13"/>
    </w:p>
    <w:p w14:paraId="06E5FC85" w14:textId="77777777" w:rsidR="00206E1F" w:rsidRPr="00C02871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C02871" w14:paraId="1C5694AD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151E6F" w14:textId="77777777" w:rsidR="00206E1F" w:rsidRPr="00C02871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3D50EF" w14:textId="4D2703A1" w:rsidR="00206E1F" w:rsidRPr="00C02871" w:rsidRDefault="00CA6C8B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Administratorima, prijavljenim i neprijavljenim korisnicima</w:t>
            </w:r>
          </w:p>
        </w:tc>
      </w:tr>
      <w:tr w:rsidR="00206E1F" w:rsidRPr="00C02871" w14:paraId="6FAEDA1E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0927F00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EE7C9" w14:textId="181596E7" w:rsidR="00206E1F" w:rsidRPr="00C02871" w:rsidRDefault="001D66BC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Istražuju</w:t>
            </w:r>
            <w:r w:rsidR="000B4AD6" w:rsidRPr="00C02871">
              <w:rPr>
                <w:lang w:val="sr-Latn-RS"/>
              </w:rPr>
              <w:t xml:space="preserve">, </w:t>
            </w:r>
            <w:r w:rsidR="007474AE" w:rsidRPr="00C02871">
              <w:rPr>
                <w:lang w:val="sr-Latn-RS"/>
              </w:rPr>
              <w:t>posećuju</w:t>
            </w:r>
            <w:r w:rsidR="000B4AD6" w:rsidRPr="00C02871">
              <w:rPr>
                <w:lang w:val="sr-Latn-RS"/>
              </w:rPr>
              <w:t xml:space="preserve"> i unose putna iskustva</w:t>
            </w:r>
          </w:p>
        </w:tc>
      </w:tr>
      <w:tr w:rsidR="00206E1F" w:rsidRPr="00C02871" w14:paraId="182ED48A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F29169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11AD2" w14:textId="77777777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Web aplikacija.</w:t>
            </w:r>
          </w:p>
        </w:tc>
      </w:tr>
      <w:tr w:rsidR="00206E1F" w:rsidRPr="00C02871" w14:paraId="3A59486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9C7B7D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3A3D95" w14:textId="5A075BD8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omogućava </w:t>
            </w:r>
            <w:r w:rsidR="001D66BC" w:rsidRPr="00C02871">
              <w:rPr>
                <w:lang w:val="sr-Latn-RS"/>
              </w:rPr>
              <w:t>beleženje</w:t>
            </w:r>
            <w:r w:rsidR="000B4AD6" w:rsidRPr="00C02871">
              <w:rPr>
                <w:lang w:val="sr-Latn-RS"/>
              </w:rPr>
              <w:t xml:space="preserve">, </w:t>
            </w:r>
            <w:r w:rsidR="007474AE" w:rsidRPr="00C02871">
              <w:rPr>
                <w:lang w:val="sr-Latn-RS"/>
              </w:rPr>
              <w:t>čuvanje</w:t>
            </w:r>
            <w:r w:rsidR="000B4AD6" w:rsidRPr="00C02871">
              <w:rPr>
                <w:lang w:val="sr-Latn-RS"/>
              </w:rPr>
              <w:t xml:space="preserve"> i </w:t>
            </w:r>
            <w:r w:rsidR="007474AE" w:rsidRPr="00C02871">
              <w:rPr>
                <w:lang w:val="sr-Latn-RS"/>
              </w:rPr>
              <w:t>istraživanje</w:t>
            </w:r>
            <w:r w:rsidR="000B4AD6" w:rsidRPr="00C02871">
              <w:rPr>
                <w:lang w:val="sr-Latn-RS"/>
              </w:rPr>
              <w:t xml:space="preserve"> putnih destinacija.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1470E7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E3C92DC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DAAECE" w14:textId="6F102D62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postojećih Web </w:t>
            </w:r>
            <w:r w:rsidR="000B4AD6" w:rsidRPr="00C02871">
              <w:rPr>
                <w:lang w:val="sr-Latn-RS"/>
              </w:rPr>
              <w:t>aplikacija</w:t>
            </w:r>
            <w:r w:rsidRPr="00C02871">
              <w:rPr>
                <w:lang w:val="sr-Latn-RS"/>
              </w:rPr>
              <w:t xml:space="preserve"> sa </w:t>
            </w:r>
            <w:r w:rsidR="00FF553B" w:rsidRPr="00C02871">
              <w:rPr>
                <w:lang w:val="sr-Latn-RS"/>
              </w:rPr>
              <w:t xml:space="preserve">nedovoljno personalizovanim i komplikovanim </w:t>
            </w:r>
            <w:r w:rsidR="001D66BC" w:rsidRPr="00C02871">
              <w:rPr>
                <w:lang w:val="sr-Latn-RS"/>
              </w:rPr>
              <w:t>doživljajem</w:t>
            </w:r>
            <w:r w:rsidRPr="00C02871">
              <w:rPr>
                <w:lang w:val="sr-Latn-RS"/>
              </w:rPr>
              <w:t>.</w:t>
            </w:r>
          </w:p>
        </w:tc>
      </w:tr>
      <w:tr w:rsidR="00206E1F" w:rsidRPr="00C02871" w14:paraId="7E54687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4A5EE195" w14:textId="77777777" w:rsidR="00206E1F" w:rsidRPr="00C02871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C02871">
              <w:rPr>
                <w:i/>
                <w:lang w:val="sr-Latn-R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00E4C0" w14:textId="660C01E5" w:rsidR="00206E1F" w:rsidRPr="00C02871" w:rsidRDefault="00143087">
            <w:pPr>
              <w:pStyle w:val="BodyText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obezbediti </w:t>
            </w:r>
            <w:r w:rsidR="001D66BC" w:rsidRPr="00C02871">
              <w:rPr>
                <w:lang w:val="sr-Latn-RS"/>
              </w:rPr>
              <w:t>čuvanje</w:t>
            </w:r>
            <w:r w:rsidR="00FF553B" w:rsidRPr="00C02871">
              <w:rPr>
                <w:lang w:val="sr-Latn-RS"/>
              </w:rPr>
              <w:t xml:space="preserve"> dragocenih </w:t>
            </w:r>
            <w:r w:rsidR="00254385" w:rsidRPr="00C02871">
              <w:rPr>
                <w:lang w:val="sr-Latn-RS"/>
              </w:rPr>
              <w:t>sećanja</w:t>
            </w:r>
            <w:r w:rsidR="00D967B3" w:rsidRPr="00C02871">
              <w:rPr>
                <w:lang w:val="sr-Latn-RS"/>
              </w:rPr>
              <w:t xml:space="preserve"> i </w:t>
            </w:r>
            <w:r w:rsidR="001D66BC" w:rsidRPr="00C02871">
              <w:rPr>
                <w:lang w:val="sr-Latn-RS"/>
              </w:rPr>
              <w:t>istraživanje</w:t>
            </w:r>
            <w:r w:rsidR="00D967B3" w:rsidRPr="00C02871">
              <w:rPr>
                <w:lang w:val="sr-Latn-RS"/>
              </w:rPr>
              <w:t xml:space="preserve"> </w:t>
            </w:r>
            <w:r w:rsidR="007474AE" w:rsidRPr="00C02871">
              <w:rPr>
                <w:lang w:val="sr-Latn-RS"/>
              </w:rPr>
              <w:t>budućih</w:t>
            </w:r>
            <w:r w:rsidRPr="00C02871">
              <w:rPr>
                <w:lang w:val="sr-Latn-RS"/>
              </w:rPr>
              <w:t xml:space="preserve"> na srpskom i engleskom jeziku</w:t>
            </w:r>
            <w:r w:rsidR="00206E1F" w:rsidRPr="00C02871">
              <w:rPr>
                <w:lang w:val="sr-Latn-RS"/>
              </w:rPr>
              <w:t>.</w:t>
            </w:r>
          </w:p>
        </w:tc>
      </w:tr>
    </w:tbl>
    <w:p w14:paraId="0739CCAC" w14:textId="77777777" w:rsidR="00206E1F" w:rsidRPr="00C02871" w:rsidRDefault="00206E1F">
      <w:pPr>
        <w:rPr>
          <w:lang w:val="sr-Latn-RS"/>
        </w:rPr>
      </w:pPr>
    </w:p>
    <w:p w14:paraId="4F6D91C3" w14:textId="77777777" w:rsidR="00206E1F" w:rsidRPr="00C02871" w:rsidRDefault="00D44844">
      <w:pPr>
        <w:pStyle w:val="Heading1"/>
        <w:rPr>
          <w:lang w:val="sr-Latn-RS"/>
        </w:rPr>
      </w:pPr>
      <w:bookmarkStart w:id="14" w:name="_Toc161771498"/>
      <w:bookmarkStart w:id="15" w:name="_Toc150255749"/>
      <w:r w:rsidRPr="00C02871">
        <w:rPr>
          <w:lang w:val="sr-Latn-RS"/>
        </w:rPr>
        <w:t>Opis korisnika</w:t>
      </w:r>
      <w:bookmarkEnd w:id="14"/>
      <w:bookmarkEnd w:id="15"/>
    </w:p>
    <w:p w14:paraId="397DD748" w14:textId="28153077" w:rsidR="00206E1F" w:rsidRPr="00C02871" w:rsidRDefault="008D40CE" w:rsidP="009075F6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opisani su korisnici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sistema</w:t>
      </w:r>
      <w:r w:rsidR="00206E1F" w:rsidRPr="00C02871">
        <w:rPr>
          <w:lang w:val="sr-Latn-RS"/>
        </w:rPr>
        <w:t xml:space="preserve">.  </w:t>
      </w:r>
      <w:r w:rsidRPr="00C02871">
        <w:rPr>
          <w:lang w:val="sr-Latn-RS"/>
        </w:rPr>
        <w:t xml:space="preserve">Postoje </w:t>
      </w:r>
      <w:r w:rsidR="00D967B3" w:rsidRPr="00C02871">
        <w:rPr>
          <w:lang w:val="sr-Latn-RS"/>
        </w:rPr>
        <w:t>3</w:t>
      </w:r>
      <w:r w:rsidRPr="00C02871">
        <w:rPr>
          <w:lang w:val="sr-Latn-RS"/>
        </w:rPr>
        <w:t xml:space="preserve"> tipa korisnika: </w:t>
      </w:r>
      <w:r w:rsidR="009B2233" w:rsidRPr="00C02871">
        <w:rPr>
          <w:lang w:val="sr-Latn-RS"/>
        </w:rPr>
        <w:t>administrator</w:t>
      </w:r>
      <w:r w:rsidR="003B1702" w:rsidRPr="00C02871">
        <w:rPr>
          <w:lang w:val="sr-Latn-RS"/>
        </w:rPr>
        <w:t xml:space="preserve"> portala</w:t>
      </w:r>
      <w:r w:rsidR="009B2233" w:rsidRPr="00C02871">
        <w:rPr>
          <w:lang w:val="sr-Latn-RS"/>
        </w:rPr>
        <w:t xml:space="preserve">, </w:t>
      </w:r>
      <w:r w:rsidR="00D967B3" w:rsidRPr="00C02871">
        <w:rPr>
          <w:lang w:val="sr-Latn-RS"/>
        </w:rPr>
        <w:t>registrovan korisnik i neregistrovan korisnik</w:t>
      </w:r>
      <w:r w:rsidRPr="00C02871">
        <w:rPr>
          <w:lang w:val="sr-Latn-RS"/>
        </w:rPr>
        <w:t>.</w:t>
      </w:r>
    </w:p>
    <w:p w14:paraId="2BB8BF26" w14:textId="77777777" w:rsidR="00206E1F" w:rsidRPr="00C02871" w:rsidRDefault="00B849B5" w:rsidP="00B849B5">
      <w:pPr>
        <w:pStyle w:val="Heading2"/>
        <w:rPr>
          <w:lang w:val="sr-Latn-RS"/>
        </w:rPr>
      </w:pPr>
      <w:bookmarkStart w:id="16" w:name="_Toc161771499"/>
      <w:bookmarkStart w:id="17" w:name="_Toc150255750"/>
      <w:r w:rsidRPr="00C02871">
        <w:rPr>
          <w:lang w:val="sr-Latn-RS"/>
        </w:rPr>
        <w:t>Opis potencijalnog tržišta</w:t>
      </w:r>
      <w:bookmarkEnd w:id="16"/>
      <w:bookmarkEnd w:id="17"/>
    </w:p>
    <w:p w14:paraId="6989CE0C" w14:textId="77777777" w:rsidR="00206E1F" w:rsidRPr="00C02871" w:rsidRDefault="00206E1F">
      <w:pPr>
        <w:rPr>
          <w:lang w:val="sr-Latn-RS"/>
        </w:rPr>
      </w:pPr>
    </w:p>
    <w:p w14:paraId="66B299DE" w14:textId="14DB147F" w:rsidR="0039103B" w:rsidRPr="00C02871" w:rsidRDefault="0039103B" w:rsidP="0039103B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Potencijalni korisnici sistema su </w:t>
      </w:r>
      <w:r w:rsidR="00D967B3" w:rsidRPr="00C02871">
        <w:rPr>
          <w:lang w:val="sr-Latn-RS"/>
        </w:rPr>
        <w:t>turisti</w:t>
      </w:r>
      <w:r w:rsidRPr="00C02871">
        <w:rPr>
          <w:lang w:val="sr-Latn-RS"/>
        </w:rPr>
        <w:t xml:space="preserve"> sa </w:t>
      </w:r>
      <w:r w:rsidR="005F6F2A" w:rsidRPr="00C02871">
        <w:rPr>
          <w:lang w:val="sr-Latn-RS"/>
        </w:rPr>
        <w:t>ljubavlju prema putovanjima</w:t>
      </w:r>
      <w:r w:rsidRPr="00C02871">
        <w:rPr>
          <w:lang w:val="sr-Latn-RS"/>
        </w:rPr>
        <w:t xml:space="preserve"> i najčešće osobe koje kod kuće poseduje personalne računare i pristup Internetu.</w:t>
      </w:r>
    </w:p>
    <w:p w14:paraId="6CC5CEFC" w14:textId="03E8C004" w:rsidR="009B2233" w:rsidRPr="00C02871" w:rsidRDefault="0039103B" w:rsidP="009B2233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Inicijalna verzija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5F6F2A" w:rsidRPr="00C02871">
        <w:rPr>
          <w:lang w:val="sr-Latn-RS"/>
        </w:rPr>
        <w:t>aplikacije</w:t>
      </w:r>
      <w:r w:rsidRPr="00C02871">
        <w:rPr>
          <w:lang w:val="sr-Latn-RS"/>
        </w:rPr>
        <w:t xml:space="preserve"> će biti namenjena </w:t>
      </w:r>
      <w:r w:rsidR="005F6F2A" w:rsidRPr="00C02871">
        <w:rPr>
          <w:lang w:val="sr-Latn-RS"/>
        </w:rPr>
        <w:t>svim turistima iz Srbije</w:t>
      </w:r>
      <w:r w:rsidRPr="00C02871">
        <w:rPr>
          <w:lang w:val="sr-Latn-RS"/>
        </w:rPr>
        <w:t xml:space="preserve">. Ukoliko se ukaže interesovanje moguće je proširiti primenu i na </w:t>
      </w:r>
      <w:r w:rsidR="00792E98" w:rsidRPr="00C02871">
        <w:rPr>
          <w:lang w:val="sr-Latn-RS"/>
        </w:rPr>
        <w:t>ostatak sveta</w:t>
      </w:r>
      <w:r w:rsidRPr="00C02871">
        <w:rPr>
          <w:lang w:val="sr-Latn-RS"/>
        </w:rPr>
        <w:t xml:space="preserve">. Kao rezultat,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projektovan</w:t>
      </w:r>
      <w:r w:rsidR="00792E98" w:rsidRPr="00C02871">
        <w:rPr>
          <w:lang w:val="sr-Latn-RS"/>
        </w:rPr>
        <w:t>a</w:t>
      </w:r>
      <w:r w:rsidRPr="00C02871">
        <w:rPr>
          <w:lang w:val="sr-Latn-RS"/>
        </w:rPr>
        <w:t xml:space="preserve"> da bude </w:t>
      </w:r>
      <w:r w:rsidR="001D66BC" w:rsidRPr="00C02871">
        <w:rPr>
          <w:lang w:val="sr-Latn-RS"/>
        </w:rPr>
        <w:t>fleksibilna</w:t>
      </w:r>
      <w:r w:rsidRPr="00C02871">
        <w:rPr>
          <w:lang w:val="sr-Latn-RS"/>
        </w:rPr>
        <w:t xml:space="preserve"> i proširiv</w:t>
      </w:r>
      <w:r w:rsidR="00792E98" w:rsidRPr="00C02871">
        <w:rPr>
          <w:lang w:val="sr-Latn-RS"/>
        </w:rPr>
        <w:t>a</w:t>
      </w:r>
      <w:r w:rsidRPr="00C02871">
        <w:rPr>
          <w:lang w:val="sr-Latn-RS"/>
        </w:rPr>
        <w:t xml:space="preserve"> za </w:t>
      </w:r>
      <w:r w:rsidR="00792E98" w:rsidRPr="00C02871">
        <w:rPr>
          <w:lang w:val="sr-Latn-RS"/>
        </w:rPr>
        <w:t xml:space="preserve">lako </w:t>
      </w:r>
      <w:r w:rsidRPr="00C02871">
        <w:rPr>
          <w:lang w:val="sr-Latn-RS"/>
        </w:rPr>
        <w:t>korišćenje</w:t>
      </w:r>
      <w:r w:rsidR="00E94FDB" w:rsidRPr="00C02871">
        <w:rPr>
          <w:lang w:val="sr-Latn-RS"/>
        </w:rPr>
        <w:t xml:space="preserve"> </w:t>
      </w:r>
      <w:r w:rsidR="00792E98" w:rsidRPr="00C02871">
        <w:rPr>
          <w:lang w:val="sr-Latn-RS"/>
        </w:rPr>
        <w:t>od strane bilo koga</w:t>
      </w:r>
      <w:r w:rsidRPr="00C02871">
        <w:rPr>
          <w:lang w:val="sr-Latn-RS"/>
        </w:rPr>
        <w:t xml:space="preserve">. Posebna pažnja će </w:t>
      </w:r>
      <w:r w:rsidR="007474AE" w:rsidRPr="00C02871">
        <w:rPr>
          <w:lang w:val="sr-Latn-RS"/>
        </w:rPr>
        <w:t>se obratiti</w:t>
      </w:r>
      <w:r w:rsidRPr="00C02871">
        <w:rPr>
          <w:lang w:val="sr-Latn-RS"/>
        </w:rPr>
        <w:t xml:space="preserve"> na izdvajanje grafičkog dizajna prezentacije od funkcionalnosti kako bi svaka instanca </w:t>
      </w:r>
      <w:r w:rsidR="00792E98" w:rsidRPr="00C02871">
        <w:rPr>
          <w:lang w:val="sr-Latn-RS"/>
        </w:rPr>
        <w:t>aplikacije</w:t>
      </w:r>
      <w:r w:rsidRPr="00C02871">
        <w:rPr>
          <w:lang w:val="sr-Latn-RS"/>
        </w:rPr>
        <w:t xml:space="preserve"> mogla da ima svoj upečatljivi pečat.</w:t>
      </w:r>
      <w:r w:rsidR="009B2233" w:rsidRPr="00C02871">
        <w:rPr>
          <w:lang w:val="sr-Latn-RS"/>
        </w:rPr>
        <w:t xml:space="preserve"> </w:t>
      </w:r>
    </w:p>
    <w:p w14:paraId="7BA2849E" w14:textId="0FEFFA7D" w:rsidR="0039103B" w:rsidRPr="00C02871" w:rsidRDefault="009B2233" w:rsidP="009B2233">
      <w:pPr>
        <w:pStyle w:val="BodyText"/>
        <w:rPr>
          <w:lang w:val="sr-Latn-RS"/>
        </w:rPr>
      </w:pPr>
      <w:r w:rsidRPr="00C02871">
        <w:rPr>
          <w:lang w:val="sr-Latn-RS"/>
        </w:rPr>
        <w:t>Dizajn portala će biti što je više</w:t>
      </w:r>
      <w:r w:rsidR="00E94FDB" w:rsidRPr="00C02871">
        <w:rPr>
          <w:lang w:val="sr-Latn-RS"/>
        </w:rPr>
        <w:t xml:space="preserve"> moguće</w:t>
      </w:r>
      <w:r w:rsidRPr="00C02871">
        <w:rPr>
          <w:lang w:val="sr-Latn-RS"/>
        </w:rPr>
        <w:t xml:space="preserve"> zasnovan na podacima koji se čuvaju u bazi podataka što će omogućiti jednostavne modifikacije nakon instalacije sistema.</w:t>
      </w:r>
    </w:p>
    <w:p w14:paraId="24C690F8" w14:textId="77777777" w:rsidR="00206E1F" w:rsidRPr="00C02871" w:rsidRDefault="00D44844" w:rsidP="00D44844">
      <w:pPr>
        <w:pStyle w:val="Heading2"/>
        <w:rPr>
          <w:lang w:val="sr-Latn-RS"/>
        </w:rPr>
      </w:pPr>
      <w:bookmarkStart w:id="18" w:name="_Toc161771500"/>
      <w:bookmarkStart w:id="19" w:name="_Toc150255751"/>
      <w:r w:rsidRPr="00C02871">
        <w:rPr>
          <w:lang w:val="sr-Latn-RS"/>
        </w:rPr>
        <w:t>Profili korisnika</w:t>
      </w:r>
      <w:bookmarkEnd w:id="18"/>
      <w:bookmarkEnd w:id="19"/>
    </w:p>
    <w:p w14:paraId="70B43F66" w14:textId="77777777" w:rsidR="00206E1F" w:rsidRPr="00C02871" w:rsidRDefault="00206E1F">
      <w:pPr>
        <w:rPr>
          <w:lang w:val="sr-Latn-RS"/>
        </w:rPr>
      </w:pPr>
    </w:p>
    <w:p w14:paraId="4DF12CEE" w14:textId="77777777" w:rsidR="003B1702" w:rsidRPr="00C02871" w:rsidRDefault="003B1702" w:rsidP="003B1702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t>Administrator portala (skraćeno administrator):</w:t>
      </w:r>
    </w:p>
    <w:p w14:paraId="3855907C" w14:textId="4BCC9E28" w:rsidR="009075F6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Administrator je zadužen za </w:t>
      </w:r>
      <w:r w:rsidR="007474AE" w:rsidRPr="00C02871">
        <w:rPr>
          <w:lang w:val="sr-Latn-RS"/>
        </w:rPr>
        <w:t>održavanje</w:t>
      </w:r>
      <w:r w:rsidR="00807300" w:rsidRPr="00C02871">
        <w:rPr>
          <w:lang w:val="sr-Latn-RS"/>
        </w:rPr>
        <w:t>, izmenu i uređivanje celokupne aplikacije.</w:t>
      </w:r>
    </w:p>
    <w:p w14:paraId="4594BFB6" w14:textId="77777777" w:rsidR="00804367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>U ulozi administratora će se najčešće naći fakultetski obrazovana osoba sa visokim nivoom poznavanja rada na računaru i administriranja Web servera</w:t>
      </w:r>
      <w:r w:rsidR="003B1702" w:rsidRPr="00C02871">
        <w:rPr>
          <w:lang w:val="sr-Latn-RS"/>
        </w:rPr>
        <w:t>.</w:t>
      </w:r>
      <w:r w:rsidRPr="00C02871">
        <w:rPr>
          <w:lang w:val="sr-Latn-RS"/>
        </w:rPr>
        <w:t xml:space="preserve"> </w:t>
      </w:r>
    </w:p>
    <w:p w14:paraId="768B7AB6" w14:textId="77777777" w:rsidR="003B1702" w:rsidRPr="00C02871" w:rsidRDefault="00804367" w:rsidP="0080436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Administrator će imati pristup svim funkcijama </w:t>
      </w:r>
      <w:r w:rsidR="00C503E4" w:rsidRPr="00C02871">
        <w:rPr>
          <w:lang w:val="sr-Latn-RS"/>
        </w:rPr>
        <w:t>sistema.</w:t>
      </w:r>
    </w:p>
    <w:p w14:paraId="5FEF90E6" w14:textId="28C77CB4" w:rsidR="00206E1F" w:rsidRPr="00C02871" w:rsidRDefault="00F54EBA" w:rsidP="009B2233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t>Prijavljen korisnik</w:t>
      </w:r>
      <w:r w:rsidR="00206E1F" w:rsidRPr="00C02871">
        <w:rPr>
          <w:b/>
          <w:lang w:val="sr-Latn-RS"/>
        </w:rPr>
        <w:t>:</w:t>
      </w:r>
    </w:p>
    <w:p w14:paraId="2085110D" w14:textId="77777777" w:rsidR="0029178E" w:rsidRPr="00C02871" w:rsidRDefault="0029178E" w:rsidP="00C503E4">
      <w:pPr>
        <w:pStyle w:val="BodyText"/>
        <w:rPr>
          <w:lang w:val="sr-Latn-RS"/>
        </w:rPr>
      </w:pPr>
      <w:r w:rsidRPr="00C02871">
        <w:rPr>
          <w:lang w:val="sr-Latn-RS"/>
        </w:rPr>
        <w:t>Prijavljeni korisnik</w:t>
      </w:r>
      <w:r w:rsidR="005E4BCD" w:rsidRPr="00C02871">
        <w:rPr>
          <w:lang w:val="sr-Latn-RS"/>
        </w:rPr>
        <w:t xml:space="preserve"> će imati mogućnost upravljanja svojim profilom, unoseći osnovne informacije. Moći će da dodaje destinacije koje je posetio, postavlja slike i ocenjuje ih recenzijama i istražuje nove destinacije inspirisane recenzijama drugih putnika. </w:t>
      </w:r>
    </w:p>
    <w:p w14:paraId="01EE4122" w14:textId="144DF7F5" w:rsidR="00C503E4" w:rsidRPr="00C02871" w:rsidRDefault="005E4BCD" w:rsidP="00C503E4">
      <w:pPr>
        <w:pStyle w:val="BodyText"/>
        <w:rPr>
          <w:lang w:val="sr-Latn-RS"/>
        </w:rPr>
      </w:pPr>
      <w:r w:rsidRPr="00C02871">
        <w:rPr>
          <w:lang w:val="sr-Latn-RS"/>
        </w:rPr>
        <w:t>Takođe će imati kontrolu nad privatnošću svojih podataka i postova, odlučujući da li će ih učiniti javnim ili dostupnim samo odabranim korisnicima</w:t>
      </w:r>
      <w:r w:rsidR="0029178E" w:rsidRPr="00C02871">
        <w:rPr>
          <w:lang w:val="sr-Latn-RS"/>
        </w:rPr>
        <w:t>.</w:t>
      </w:r>
    </w:p>
    <w:p w14:paraId="2C455E1D" w14:textId="58B5E5EA" w:rsidR="002D5541" w:rsidRPr="00C02871" w:rsidRDefault="007E5C27" w:rsidP="002D5541">
      <w:pPr>
        <w:pStyle w:val="BodyText"/>
        <w:rPr>
          <w:b/>
          <w:lang w:val="sr-Latn-RS"/>
        </w:rPr>
      </w:pPr>
      <w:r w:rsidRPr="00C02871">
        <w:rPr>
          <w:b/>
          <w:lang w:val="sr-Latn-RS"/>
        </w:rPr>
        <w:lastRenderedPageBreak/>
        <w:t>Neprijavljen korisnik</w:t>
      </w:r>
      <w:r w:rsidR="002D5541" w:rsidRPr="00C02871">
        <w:rPr>
          <w:b/>
          <w:lang w:val="sr-Latn-RS"/>
        </w:rPr>
        <w:t>:</w:t>
      </w:r>
    </w:p>
    <w:p w14:paraId="3C8B78A9" w14:textId="4B52A80B" w:rsidR="004E6C9A" w:rsidRPr="00C02871" w:rsidRDefault="007E5C27" w:rsidP="004E6C9A">
      <w:pPr>
        <w:pStyle w:val="BodyText"/>
        <w:rPr>
          <w:lang w:val="sr-Latn-RS"/>
        </w:rPr>
      </w:pPr>
      <w:r w:rsidRPr="00C02871">
        <w:rPr>
          <w:lang w:val="sr-Latn-RS"/>
        </w:rPr>
        <w:t>Neprijavljenim korisnicima će biti omogućen pregled funkcionalnosti aplikacije, međutim neće moći da kreiraju dnevnike. Uloga neprijavljenog korisnika takođe obuhvata opciju da se registruju i postanu punopravni korisnici aplikacije.</w:t>
      </w:r>
    </w:p>
    <w:p w14:paraId="4DA0B593" w14:textId="77777777" w:rsidR="00206E1F" w:rsidRPr="00C02871" w:rsidRDefault="00B849B5" w:rsidP="00B849B5">
      <w:pPr>
        <w:pStyle w:val="Heading2"/>
        <w:rPr>
          <w:lang w:val="sr-Latn-RS"/>
        </w:rPr>
      </w:pPr>
      <w:bookmarkStart w:id="20" w:name="_Toc161771501"/>
      <w:bookmarkStart w:id="21" w:name="_Toc150255752"/>
      <w:r w:rsidRPr="00C02871">
        <w:rPr>
          <w:lang w:val="sr-Latn-RS"/>
        </w:rPr>
        <w:t>Opis okruženja</w:t>
      </w:r>
      <w:bookmarkEnd w:id="20"/>
      <w:bookmarkEnd w:id="21"/>
    </w:p>
    <w:p w14:paraId="29629B80" w14:textId="77777777" w:rsidR="00206E1F" w:rsidRPr="00C02871" w:rsidRDefault="00206E1F">
      <w:pPr>
        <w:rPr>
          <w:lang w:val="sr-Latn-RS"/>
        </w:rPr>
      </w:pPr>
    </w:p>
    <w:p w14:paraId="46F441D6" w14:textId="77777777" w:rsidR="00150CC1" w:rsidRPr="00C02871" w:rsidRDefault="00150CC1" w:rsidP="00150CC1">
      <w:pPr>
        <w:pStyle w:val="BodyText"/>
        <w:rPr>
          <w:lang w:val="sr-Latn-RS"/>
        </w:rPr>
      </w:pPr>
      <w:r w:rsidRPr="00C02871">
        <w:rPr>
          <w:lang w:val="sr-Latn-RS"/>
        </w:rPr>
        <w:t>Korisnici sistema pristupaju sistemu preko Web-a što zahteva minimum modemsku Internet konekciju. Ne postoje posebna ograničenja u pogledu okruženja.</w:t>
      </w:r>
    </w:p>
    <w:p w14:paraId="238E7B65" w14:textId="77777777" w:rsidR="00206E1F" w:rsidRPr="00C02871" w:rsidRDefault="00D44844" w:rsidP="00D44844">
      <w:pPr>
        <w:pStyle w:val="Heading2"/>
        <w:rPr>
          <w:lang w:val="sr-Latn-RS"/>
        </w:rPr>
      </w:pPr>
      <w:bookmarkStart w:id="22" w:name="_Toc161771502"/>
      <w:bookmarkStart w:id="23" w:name="_Toc150255753"/>
      <w:r w:rsidRPr="00C02871">
        <w:rPr>
          <w:lang w:val="sr-Latn-RS"/>
        </w:rPr>
        <w:t>Osnovne potrebe korisnika</w:t>
      </w:r>
      <w:bookmarkEnd w:id="22"/>
      <w:bookmarkEnd w:id="23"/>
    </w:p>
    <w:p w14:paraId="2C20A490" w14:textId="77777777" w:rsidR="00206E1F" w:rsidRPr="00C02871" w:rsidRDefault="00206E1F">
      <w:pPr>
        <w:rPr>
          <w:lang w:val="sr-Latn-RS"/>
        </w:rPr>
      </w:pPr>
    </w:p>
    <w:p w14:paraId="7B55FE1A" w14:textId="77777777" w:rsidR="00206E1F" w:rsidRPr="00C02871" w:rsidRDefault="00571FC4" w:rsidP="0095579F">
      <w:pPr>
        <w:pStyle w:val="BodyText"/>
        <w:rPr>
          <w:lang w:val="sr-Latn-RS"/>
        </w:rPr>
      </w:pPr>
      <w:r w:rsidRPr="00C02871">
        <w:rPr>
          <w:lang w:val="sr-Latn-RS"/>
        </w:rPr>
        <w:t>Osnovne potrebe korisnika identifikovane na osnovu intervjuisanja potencijalnih korisnika</w:t>
      </w:r>
      <w:r w:rsidR="0095579F" w:rsidRPr="00C02871">
        <w:rPr>
          <w:lang w:val="sr-Latn-RS"/>
        </w:rPr>
        <w:t xml:space="preserve"> su:</w:t>
      </w:r>
    </w:p>
    <w:p w14:paraId="2D022AD3" w14:textId="31E8E26A" w:rsidR="00206E1F" w:rsidRPr="00C02871" w:rsidRDefault="002258BA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lang w:val="sr-Latn-RS"/>
        </w:rPr>
        <w:t xml:space="preserve">Beleženje i deljenje putovanja. </w:t>
      </w:r>
      <w:r w:rsidRPr="00C02871">
        <w:rPr>
          <w:bCs/>
          <w:lang w:val="sr-Latn-RS"/>
        </w:rPr>
        <w:t>Korisnici žele platformu koja im omogućava da lako zabeleže svoja putovanja, uključujući destinacije koje su posetili, slike, opise i recenzije. Takođe, žele da te informacije mogu jednostavno deliti sa drugima kako bi inspirisali ili pomogli drugim putnicima u njihovim budućim putovanjima.</w:t>
      </w:r>
    </w:p>
    <w:p w14:paraId="4731B266" w14:textId="105C4845" w:rsidR="00206E1F" w:rsidRPr="00C02871" w:rsidRDefault="002D179D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bCs/>
          <w:lang w:val="sr-Latn-RS"/>
        </w:rPr>
        <w:t xml:space="preserve">Interakcija sa </w:t>
      </w:r>
      <w:r w:rsidR="00065CA1" w:rsidRPr="00C02871">
        <w:rPr>
          <w:b/>
          <w:bCs/>
          <w:lang w:val="sr-Latn-RS"/>
        </w:rPr>
        <w:t>z</w:t>
      </w:r>
      <w:r w:rsidRPr="00C02871">
        <w:rPr>
          <w:b/>
          <w:bCs/>
          <w:lang w:val="sr-Latn-RS"/>
        </w:rPr>
        <w:t xml:space="preserve">ajednicom </w:t>
      </w:r>
      <w:r w:rsidR="00065CA1" w:rsidRPr="00C02871">
        <w:rPr>
          <w:b/>
          <w:bCs/>
          <w:lang w:val="sr-Latn-RS"/>
        </w:rPr>
        <w:t>p</w:t>
      </w:r>
      <w:r w:rsidRPr="00C02871">
        <w:rPr>
          <w:b/>
          <w:bCs/>
          <w:lang w:val="sr-Latn-RS"/>
        </w:rPr>
        <w:t>utnika.</w:t>
      </w:r>
      <w:r w:rsidRPr="00C02871">
        <w:rPr>
          <w:lang w:val="sr-Latn-RS"/>
        </w:rPr>
        <w:t xml:space="preserve"> Korisnici žele biti deo zajednice putnika. To uključuje </w:t>
      </w:r>
      <w:r w:rsidR="00065CA1" w:rsidRPr="00C02871">
        <w:rPr>
          <w:lang w:val="sr-Latn-RS"/>
        </w:rPr>
        <w:t>pregled putovanja</w:t>
      </w:r>
      <w:r w:rsidRPr="00C02871">
        <w:rPr>
          <w:lang w:val="sr-Latn-RS"/>
        </w:rPr>
        <w:t xml:space="preserve"> drugi</w:t>
      </w:r>
      <w:r w:rsidR="00065CA1" w:rsidRPr="00C02871">
        <w:rPr>
          <w:lang w:val="sr-Latn-RS"/>
        </w:rPr>
        <w:t>h</w:t>
      </w:r>
      <w:r w:rsidRPr="00C02871">
        <w:rPr>
          <w:lang w:val="sr-Latn-RS"/>
        </w:rPr>
        <w:t xml:space="preserve"> putni</w:t>
      </w:r>
      <w:r w:rsidR="00065CA1" w:rsidRPr="00C02871">
        <w:rPr>
          <w:lang w:val="sr-Latn-RS"/>
        </w:rPr>
        <w:t>ka</w:t>
      </w:r>
      <w:r w:rsidRPr="00C02871">
        <w:rPr>
          <w:lang w:val="sr-Latn-RS"/>
        </w:rPr>
        <w:t>, čitanje njihovih priča</w:t>
      </w:r>
      <w:r w:rsidR="00065CA1" w:rsidRPr="00C02871">
        <w:rPr>
          <w:lang w:val="sr-Latn-RS"/>
        </w:rPr>
        <w:t xml:space="preserve"> </w:t>
      </w:r>
      <w:r w:rsidRPr="00C02871">
        <w:rPr>
          <w:lang w:val="sr-Latn-RS"/>
        </w:rPr>
        <w:t>i saveta o destinacijama.</w:t>
      </w:r>
    </w:p>
    <w:p w14:paraId="5895D369" w14:textId="0CFADF0C" w:rsidR="00206E1F" w:rsidRPr="00C02871" w:rsidRDefault="00652062" w:rsidP="00190105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b/>
          <w:bCs/>
          <w:lang w:val="sr-Latn-RS"/>
        </w:rPr>
        <w:t>Praktičnost i organizacija.</w:t>
      </w:r>
      <w:r w:rsidRPr="00C02871">
        <w:rPr>
          <w:lang w:val="sr-Latn-RS"/>
        </w:rPr>
        <w:t xml:space="preserve"> Putnici traže praktično sredstvo za </w:t>
      </w:r>
      <w:r w:rsidR="00261431" w:rsidRPr="00C02871">
        <w:rPr>
          <w:lang w:val="sr-Latn-RS"/>
        </w:rPr>
        <w:t>pregled</w:t>
      </w:r>
      <w:r w:rsidRPr="00C02871">
        <w:rPr>
          <w:lang w:val="sr-Latn-RS"/>
        </w:rPr>
        <w:t xml:space="preserve"> svojih putovanja. To podrazumeva da mogu lako pristupiti informacijama o svojim </w:t>
      </w:r>
      <w:r w:rsidR="00261431" w:rsidRPr="00C02871">
        <w:rPr>
          <w:lang w:val="sr-Latn-RS"/>
        </w:rPr>
        <w:t>putovanjima</w:t>
      </w:r>
      <w:r w:rsidRPr="00C02871">
        <w:rPr>
          <w:lang w:val="sr-Latn-RS"/>
        </w:rPr>
        <w:t xml:space="preserve"> i imati pregled nad svojim prethodnim i budućim putovanjima.</w:t>
      </w:r>
    </w:p>
    <w:p w14:paraId="06DC539E" w14:textId="77777777" w:rsidR="00206E1F" w:rsidRPr="00C02871" w:rsidRDefault="00D44844" w:rsidP="00D44844">
      <w:pPr>
        <w:pStyle w:val="Heading2"/>
        <w:rPr>
          <w:lang w:val="sr-Latn-RS"/>
        </w:rPr>
      </w:pPr>
      <w:bookmarkStart w:id="24" w:name="_Toc161771503"/>
      <w:bookmarkStart w:id="25" w:name="_Toc150255754"/>
      <w:r w:rsidRPr="00C02871">
        <w:rPr>
          <w:lang w:val="sr-Latn-RS"/>
        </w:rPr>
        <w:t>Alternative i konkurencija</w:t>
      </w:r>
      <w:bookmarkEnd w:id="24"/>
      <w:bookmarkEnd w:id="25"/>
    </w:p>
    <w:p w14:paraId="4D807A29" w14:textId="77777777" w:rsidR="00206E1F" w:rsidRPr="00C02871" w:rsidRDefault="00C032FC" w:rsidP="00B46D71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Istraživanje vezano za </w:t>
      </w:r>
      <w:r w:rsidR="00B46D71" w:rsidRPr="00C02871">
        <w:rPr>
          <w:lang w:val="sr-Latn-RS"/>
        </w:rPr>
        <w:t xml:space="preserve">analizu </w:t>
      </w:r>
      <w:r w:rsidRPr="00C02871">
        <w:rPr>
          <w:lang w:val="sr-Latn-RS"/>
        </w:rPr>
        <w:t>postojeć</w:t>
      </w:r>
      <w:r w:rsidR="00B46D71" w:rsidRPr="00C02871">
        <w:rPr>
          <w:lang w:val="sr-Latn-RS"/>
        </w:rPr>
        <w:t>ih</w:t>
      </w:r>
      <w:r w:rsidRPr="00C02871">
        <w:rPr>
          <w:lang w:val="sr-Latn-RS"/>
        </w:rPr>
        <w:t xml:space="preserve"> proizvod</w:t>
      </w:r>
      <w:r w:rsidR="00B46D71" w:rsidRPr="00C02871">
        <w:rPr>
          <w:lang w:val="sr-Latn-RS"/>
        </w:rPr>
        <w:t>a</w:t>
      </w:r>
      <w:r w:rsidRPr="00C02871">
        <w:rPr>
          <w:lang w:val="sr-Latn-RS"/>
        </w:rPr>
        <w:t xml:space="preserve"> koji bi </w:t>
      </w:r>
      <w:r w:rsidR="00B46D71" w:rsidRPr="00C02871">
        <w:rPr>
          <w:lang w:val="sr-Latn-RS"/>
        </w:rPr>
        <w:t xml:space="preserve">u potpunosti </w:t>
      </w:r>
      <w:r w:rsidRPr="00C02871">
        <w:rPr>
          <w:lang w:val="sr-Latn-RS"/>
        </w:rPr>
        <w:t>rešili navedene probleme n</w:t>
      </w:r>
      <w:r w:rsidR="00B46D71" w:rsidRPr="00C02871">
        <w:rPr>
          <w:lang w:val="sr-Latn-RS"/>
        </w:rPr>
        <w:t xml:space="preserve">ije obavljeno, tako da za sada nije poznato da li postoje gotova rešenja kao alternativa proizvoda koji se razvija. </w:t>
      </w:r>
    </w:p>
    <w:p w14:paraId="54DB65B6" w14:textId="77777777" w:rsidR="00B46D71" w:rsidRPr="00C02871" w:rsidRDefault="00B46D71" w:rsidP="00B46D71">
      <w:pPr>
        <w:pStyle w:val="BodyText"/>
        <w:rPr>
          <w:lang w:val="sr-Latn-RS"/>
        </w:rPr>
      </w:pPr>
      <w:r w:rsidRPr="00C02871">
        <w:rPr>
          <w:lang w:val="sr-Latn-RS"/>
        </w:rPr>
        <w:t>Pri definisanju zahteva imalo se u vidu postojanje besplatnih sistema za podršku nastavnom procesu, tako da je taj segment u potpunosti isključen iz zahteva na osnovu kojih se sistem projektuje.</w:t>
      </w:r>
    </w:p>
    <w:p w14:paraId="7FD9E9C1" w14:textId="77777777" w:rsidR="00206E1F" w:rsidRPr="00C02871" w:rsidRDefault="00B849B5" w:rsidP="00D44844">
      <w:pPr>
        <w:pStyle w:val="Heading1"/>
        <w:numPr>
          <w:ilvl w:val="0"/>
          <w:numId w:val="4"/>
        </w:numPr>
        <w:rPr>
          <w:lang w:val="sr-Latn-RS"/>
        </w:rPr>
      </w:pPr>
      <w:bookmarkStart w:id="26" w:name="_Toc161771504"/>
      <w:bookmarkStart w:id="27" w:name="_Toc150255755"/>
      <w:r w:rsidRPr="00C02871">
        <w:rPr>
          <w:lang w:val="sr-Latn-RS"/>
        </w:rPr>
        <w:t>Opis</w:t>
      </w:r>
      <w:r w:rsidR="00D44844" w:rsidRPr="00C02871">
        <w:rPr>
          <w:lang w:val="sr-Latn-RS"/>
        </w:rPr>
        <w:t xml:space="preserve"> proizvoda</w:t>
      </w:r>
      <w:bookmarkEnd w:id="26"/>
      <w:bookmarkEnd w:id="27"/>
    </w:p>
    <w:p w14:paraId="65E98DDE" w14:textId="3B0398E5" w:rsidR="00206E1F" w:rsidRPr="00C02871" w:rsidRDefault="00D00311" w:rsidP="00732741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je dat pogled na osnovne mogućnosti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D66BC" w:rsidRPr="00C02871">
        <w:rPr>
          <w:lang w:val="sr-Latn-RS"/>
        </w:rPr>
        <w:t>aplikacije</w:t>
      </w:r>
      <w:r w:rsidR="00732741" w:rsidRPr="00C02871">
        <w:rPr>
          <w:lang w:val="sr-Latn-RS"/>
        </w:rPr>
        <w:t>,</w:t>
      </w:r>
      <w:r w:rsidRPr="00C02871">
        <w:rPr>
          <w:lang w:val="sr-Latn-RS"/>
        </w:rPr>
        <w:t xml:space="preserve"> kontekst u kome </w:t>
      </w:r>
      <w:r w:rsidR="001D66BC" w:rsidRPr="00C02871">
        <w:rPr>
          <w:lang w:val="sr-Latn-RS"/>
        </w:rPr>
        <w:t>aplikacija</w:t>
      </w:r>
      <w:r w:rsidRPr="00C02871">
        <w:rPr>
          <w:lang w:val="sr-Latn-RS"/>
        </w:rPr>
        <w:t xml:space="preserve"> treba da funkcioniše </w:t>
      </w:r>
      <w:r w:rsidR="00732741" w:rsidRPr="00C02871">
        <w:rPr>
          <w:lang w:val="sr-Latn-RS"/>
        </w:rPr>
        <w:t xml:space="preserve">i konfiguracija </w:t>
      </w:r>
      <w:r w:rsidR="001D66BC" w:rsidRPr="00C02871">
        <w:rPr>
          <w:lang w:val="sr-Latn-RS"/>
        </w:rPr>
        <w:t>aplikacije</w:t>
      </w:r>
      <w:r w:rsidR="00206E1F" w:rsidRPr="00C02871">
        <w:rPr>
          <w:lang w:val="sr-Latn-RS"/>
        </w:rPr>
        <w:t xml:space="preserve">. </w:t>
      </w:r>
    </w:p>
    <w:p w14:paraId="4BF4681F" w14:textId="77777777" w:rsidR="00206E1F" w:rsidRPr="00C02871" w:rsidRDefault="00D44844" w:rsidP="00D44844">
      <w:pPr>
        <w:pStyle w:val="Heading2"/>
        <w:rPr>
          <w:lang w:val="sr-Latn-RS"/>
        </w:rPr>
      </w:pPr>
      <w:bookmarkStart w:id="28" w:name="_Toc161771505"/>
      <w:bookmarkStart w:id="29" w:name="_Toc150255756"/>
      <w:r w:rsidRPr="00C02871">
        <w:rPr>
          <w:lang w:val="sr-Latn-RS"/>
        </w:rPr>
        <w:t>Perspektiva proi</w:t>
      </w:r>
      <w:r w:rsidR="00B849B5" w:rsidRPr="00C02871">
        <w:rPr>
          <w:lang w:val="sr-Latn-RS"/>
        </w:rPr>
        <w:t>z</w:t>
      </w:r>
      <w:r w:rsidRPr="00C02871">
        <w:rPr>
          <w:lang w:val="sr-Latn-RS"/>
        </w:rPr>
        <w:t>voda</w:t>
      </w:r>
      <w:bookmarkEnd w:id="28"/>
      <w:bookmarkEnd w:id="29"/>
      <w:r w:rsidR="00206E1F" w:rsidRPr="00C02871">
        <w:rPr>
          <w:lang w:val="sr-Latn-RS"/>
        </w:rPr>
        <w:t xml:space="preserve"> </w:t>
      </w:r>
    </w:p>
    <w:p w14:paraId="7A4B4B5E" w14:textId="040AD610" w:rsidR="00206E1F" w:rsidRPr="00C02871" w:rsidRDefault="00867FE8" w:rsidP="00732741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32741" w:rsidRPr="00C02871">
        <w:rPr>
          <w:lang w:val="sr-Latn-RS"/>
        </w:rPr>
        <w:t xml:space="preserve"> </w:t>
      </w:r>
      <w:r w:rsidR="008F6FD3" w:rsidRPr="00C02871">
        <w:rPr>
          <w:lang w:val="sr-Latn-RS"/>
        </w:rPr>
        <w:t>aplikacija</w:t>
      </w:r>
      <w:r w:rsidR="00732741" w:rsidRPr="00C02871">
        <w:rPr>
          <w:lang w:val="sr-Latn-RS"/>
        </w:rPr>
        <w:t xml:space="preserve"> će zameniti postojeć</w:t>
      </w:r>
      <w:r w:rsidR="008F6FD3" w:rsidRPr="00C02871">
        <w:rPr>
          <w:lang w:val="sr-Latn-RS"/>
        </w:rPr>
        <w:t>e aplikacije za putovanja</w:t>
      </w:r>
      <w:r w:rsidR="00732741" w:rsidRPr="00C02871">
        <w:rPr>
          <w:lang w:val="sr-Latn-RS"/>
        </w:rPr>
        <w:t>. Nov</w:t>
      </w:r>
      <w:r w:rsidR="005F6219" w:rsidRPr="00C02871">
        <w:rPr>
          <w:lang w:val="sr-Latn-RS"/>
        </w:rPr>
        <w:t>a aplikacija</w:t>
      </w:r>
      <w:r w:rsidR="00732741" w:rsidRPr="00C02871">
        <w:rPr>
          <w:lang w:val="sr-Latn-RS"/>
        </w:rPr>
        <w:t xml:space="preserve"> će koristiti postojeći DBMS instaliran na mašini koja predstavlja Web server </w:t>
      </w:r>
      <w:r w:rsidR="005F6219" w:rsidRPr="00C02871">
        <w:rPr>
          <w:lang w:val="sr-Latn-RS"/>
        </w:rPr>
        <w:t>aplikacije</w:t>
      </w:r>
      <w:r w:rsidR="00732741" w:rsidRPr="00C02871">
        <w:rPr>
          <w:lang w:val="sr-Latn-RS"/>
        </w:rPr>
        <w:t>. Dijagram koji pokazuje kontekst sistema je dat na slici 6.1.1</w:t>
      </w:r>
      <w:r w:rsidR="00206E1F" w:rsidRPr="00C02871">
        <w:rPr>
          <w:lang w:val="sr-Latn-RS"/>
        </w:rPr>
        <w:t>.</w:t>
      </w:r>
    </w:p>
    <w:p w14:paraId="35975ABF" w14:textId="3D1FF98D" w:rsidR="00206E1F" w:rsidRPr="00C02871" w:rsidRDefault="00867FE8" w:rsidP="00F06298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732741" w:rsidRPr="00C02871">
        <w:rPr>
          <w:lang w:val="sr-Latn-RS"/>
        </w:rPr>
        <w:t xml:space="preserve"> sistem će biti zasnovan na klijent/server arhitekturi Web aplikacij</w:t>
      </w:r>
      <w:r w:rsidR="009D56DB" w:rsidRPr="00C02871">
        <w:rPr>
          <w:lang w:val="sr-Latn-RS"/>
        </w:rPr>
        <w:t>e</w:t>
      </w:r>
      <w:r w:rsidR="007F39CA" w:rsidRPr="00C02871">
        <w:rPr>
          <w:lang w:val="sr-Latn-RS"/>
        </w:rPr>
        <w:t>,</w:t>
      </w:r>
      <w:r w:rsidR="00732741" w:rsidRPr="00C02871">
        <w:rPr>
          <w:lang w:val="sr-Latn-RS"/>
        </w:rPr>
        <w:t xml:space="preserve"> ilustrovanoj na slici 6.1.2.</w:t>
      </w:r>
      <w:r w:rsidR="00206E1F" w:rsidRPr="00C02871">
        <w:rPr>
          <w:lang w:val="sr-Latn-RS"/>
        </w:rPr>
        <w:t xml:space="preserve"> </w:t>
      </w:r>
      <w:r w:rsidR="00732741" w:rsidRPr="00C02871">
        <w:rPr>
          <w:lang w:val="sr-Latn-R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 w:rsidRPr="00C02871">
        <w:rPr>
          <w:lang w:val="sr-Latn-RS"/>
        </w:rPr>
        <w:t xml:space="preserve">će </w:t>
      </w:r>
      <w:r w:rsidR="00732741" w:rsidRPr="00C02871">
        <w:rPr>
          <w:lang w:val="sr-Latn-RS"/>
        </w:rPr>
        <w:t>komunicirati sa DBMS-om</w:t>
      </w:r>
      <w:r w:rsidR="00D7252F" w:rsidRPr="00C02871">
        <w:rPr>
          <w:lang w:val="sr-Latn-RS"/>
        </w:rPr>
        <w:t xml:space="preserve"> koji se nalazi na </w:t>
      </w:r>
      <w:r w:rsidR="00F06298" w:rsidRPr="00C02871">
        <w:rPr>
          <w:lang w:val="sr-Latn-RS"/>
        </w:rPr>
        <w:t>istoj mašini</w:t>
      </w:r>
      <w:r w:rsidR="00206E1F" w:rsidRPr="00C02871">
        <w:rPr>
          <w:lang w:val="sr-Latn-RS"/>
        </w:rPr>
        <w:t>.</w:t>
      </w:r>
    </w:p>
    <w:p w14:paraId="0A812622" w14:textId="77777777" w:rsidR="00206E1F" w:rsidRPr="00C02871" w:rsidRDefault="00F06298" w:rsidP="00F06298">
      <w:pPr>
        <w:pStyle w:val="BodyText"/>
        <w:rPr>
          <w:lang w:val="sr-Latn-RS"/>
        </w:rPr>
      </w:pPr>
      <w:r w:rsidRPr="00C02871">
        <w:rPr>
          <w:lang w:val="sr-Latn-R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17A0AA8A" w14:textId="77777777" w:rsidR="00206E1F" w:rsidRPr="00C02871" w:rsidRDefault="00206E1F">
      <w:pPr>
        <w:pStyle w:val="BodyText"/>
        <w:rPr>
          <w:lang w:val="sr-Latn-RS"/>
        </w:rPr>
      </w:pPr>
    </w:p>
    <w:p w14:paraId="09BB2EDA" w14:textId="106A90AD" w:rsidR="00206E1F" w:rsidRPr="00C02871" w:rsidRDefault="00C9472E" w:rsidP="00E5055D">
      <w:pPr>
        <w:pStyle w:val="BodyText"/>
        <w:ind w:left="851"/>
        <w:rPr>
          <w:lang w:val="sr-Latn-RS"/>
        </w:rPr>
      </w:pPr>
      <w:r w:rsidRPr="00C02871">
        <w:rPr>
          <w:noProof/>
          <w:lang w:val="sr-Latn-RS"/>
        </w:rPr>
        <w:lastRenderedPageBreak/>
        <mc:AlternateContent>
          <mc:Choice Requires="wpg">
            <w:drawing>
              <wp:inline distT="0" distB="0" distL="0" distR="0" wp14:anchorId="1725726E" wp14:editId="3D4F07E1">
                <wp:extent cx="5172075" cy="1267460"/>
                <wp:effectExtent l="0" t="0" r="28575" b="27940"/>
                <wp:docPr id="49121410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1952202946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2009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82" y="3253"/>
                            <a:ext cx="1374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ECF1F" w14:textId="06796CB4" w:rsidR="005613E4" w:rsidRDefault="006D7D7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Voyages</w:t>
                              </w:r>
                            </w:p>
                            <w:p w14:paraId="757CCF2C" w14:textId="1D1C16C4" w:rsidR="005613E4" w:rsidRPr="00AF6B06" w:rsidRDefault="006D7D75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01679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E5487" w14:textId="77777777"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5F5D6AE0" w14:textId="77777777"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9401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C7774" w14:textId="23442126" w:rsidR="005613E4" w:rsidRPr="00F06298" w:rsidRDefault="006D7D75" w:rsidP="00AF6B06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 w:rsidR="005613E4" w:rsidRPr="00F06298"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</w:p>
                            <w:p w14:paraId="03AF6B85" w14:textId="77777777" w:rsidR="005613E4" w:rsidRPr="00F06298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14:paraId="7BBC80A4" w14:textId="77777777"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14:paraId="099FFDAE" w14:textId="075FB8EF" w:rsidR="005613E4" w:rsidRPr="00F06298" w:rsidRDefault="006D7D7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prijavljen korisnik</w:t>
                              </w:r>
                            </w:p>
                            <w:p w14:paraId="76A972B0" w14:textId="79BC8587" w:rsidR="005613E4" w:rsidRPr="006D7D75" w:rsidRDefault="006D7D75" w:rsidP="006D7D75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neprijavljen korisnik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1697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41330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5726E"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5882;top:3253;width:1374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" stroked="f">
                  <v:textbox>
                    <w:txbxContent>
                      <w:p w14:paraId="669ECF1F" w14:textId="06796CB4" w:rsidR="005613E4" w:rsidRDefault="006D7D7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Voyages</w:t>
                        </w:r>
                      </w:p>
                      <w:p w14:paraId="757CCF2C" w14:textId="1D1C16C4" w:rsidR="005613E4" w:rsidRPr="00AF6B06" w:rsidRDefault="006D7D75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aplikacija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">
                  <v:textbox>
                    <w:txbxContent>
                      <w:p w14:paraId="0FDE5487" w14:textId="77777777"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14:paraId="5F5D6AE0" w14:textId="77777777"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">
                  <v:textbox>
                    <w:txbxContent>
                      <w:p w14:paraId="4DEC7774" w14:textId="23442126" w:rsidR="005613E4" w:rsidRPr="00F06298" w:rsidRDefault="006D7D75" w:rsidP="00AF6B06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 w:rsidR="005613E4" w:rsidRPr="00F06298">
                          <w:rPr>
                            <w:lang w:val="sr-Latn-CS"/>
                          </w:rPr>
                          <w:t xml:space="preserve">korisnici </w:t>
                        </w:r>
                      </w:p>
                      <w:p w14:paraId="03AF6B85" w14:textId="77777777" w:rsidR="005613E4" w:rsidRPr="00F06298" w:rsidRDefault="005613E4">
                        <w:pPr>
                          <w:rPr>
                            <w:b/>
                            <w:lang w:val="sr-Latn-CS"/>
                          </w:rPr>
                        </w:pPr>
                      </w:p>
                      <w:p w14:paraId="7BBC80A4" w14:textId="77777777"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14:paraId="099FFDAE" w14:textId="075FB8EF" w:rsidR="005613E4" w:rsidRPr="00F06298" w:rsidRDefault="006D7D75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prijavljen korisnik</w:t>
                        </w:r>
                      </w:p>
                      <w:p w14:paraId="76A972B0" w14:textId="79BC8587" w:rsidR="005613E4" w:rsidRPr="006D7D75" w:rsidRDefault="006D7D75" w:rsidP="006D7D75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neprijavljen korisnik 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">
                  <v:stroke startarrow="block" endarrow="block"/>
                </v:line>
                <w10:anchorlock/>
              </v:group>
            </w:pict>
          </mc:Fallback>
        </mc:AlternateContent>
      </w:r>
    </w:p>
    <w:p w14:paraId="6D0115F1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5DB3B9F5" w14:textId="01531304" w:rsidR="00206E1F" w:rsidRPr="00C02871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C02871">
        <w:rPr>
          <w:rFonts w:ascii="Arial" w:hAnsi="Arial"/>
          <w:b/>
          <w:lang w:val="sr-Latn-RS"/>
        </w:rPr>
        <w:t>Slika</w:t>
      </w:r>
      <w:r w:rsidR="00206E1F" w:rsidRPr="00C02871">
        <w:rPr>
          <w:rFonts w:ascii="Arial" w:hAnsi="Arial"/>
          <w:b/>
          <w:lang w:val="sr-Latn-RS"/>
        </w:rPr>
        <w:t xml:space="preserve"> 6.1.1</w:t>
      </w:r>
      <w:r w:rsidRPr="00C02871">
        <w:rPr>
          <w:rFonts w:ascii="Arial" w:hAnsi="Arial"/>
          <w:b/>
          <w:lang w:val="sr-Latn-RS"/>
        </w:rPr>
        <w:t>.</w:t>
      </w:r>
      <w:r w:rsidR="00206E1F" w:rsidRPr="00C02871">
        <w:rPr>
          <w:rFonts w:ascii="Arial" w:hAnsi="Arial"/>
          <w:b/>
          <w:lang w:val="sr-Latn-RS"/>
        </w:rPr>
        <w:t xml:space="preserve"> </w:t>
      </w:r>
      <w:r w:rsidRPr="00C02871">
        <w:rPr>
          <w:rFonts w:ascii="Arial" w:hAnsi="Arial"/>
          <w:b/>
          <w:lang w:val="sr-Latn-RS"/>
        </w:rPr>
        <w:t xml:space="preserve">Kontekst </w:t>
      </w:r>
      <w:r w:rsidR="005F6219" w:rsidRPr="00C02871">
        <w:rPr>
          <w:rFonts w:ascii="Arial" w:hAnsi="Arial"/>
          <w:b/>
          <w:lang w:val="sr-Latn-RS"/>
        </w:rPr>
        <w:t>aplikacije</w:t>
      </w:r>
      <w:r w:rsidRPr="00C02871">
        <w:rPr>
          <w:rFonts w:ascii="Arial" w:hAnsi="Arial"/>
          <w:b/>
          <w:lang w:val="sr-Latn-RS"/>
        </w:rPr>
        <w:t xml:space="preserve"> </w:t>
      </w:r>
      <w:r w:rsidR="00867FE8" w:rsidRPr="00C02871">
        <w:rPr>
          <w:rFonts w:ascii="Arial" w:hAnsi="Arial"/>
          <w:b/>
          <w:lang w:val="sr-Latn-RS"/>
        </w:rPr>
        <w:t>Voyages</w:t>
      </w:r>
    </w:p>
    <w:p w14:paraId="52F1CC23" w14:textId="77777777" w:rsidR="00AF6B06" w:rsidRPr="00C02871" w:rsidRDefault="00AF6B06" w:rsidP="00AF6B06">
      <w:pPr>
        <w:pStyle w:val="BodyText"/>
        <w:rPr>
          <w:b/>
          <w:lang w:val="sr-Latn-RS"/>
        </w:rPr>
      </w:pPr>
    </w:p>
    <w:p w14:paraId="21313648" w14:textId="39601862" w:rsidR="00206E1F" w:rsidRPr="00C02871" w:rsidRDefault="00C9472E" w:rsidP="00E5055D">
      <w:pPr>
        <w:pStyle w:val="BodyText"/>
        <w:ind w:left="2552"/>
        <w:rPr>
          <w:lang w:val="sr-Latn-RS"/>
        </w:rPr>
      </w:pPr>
      <w:r w:rsidRPr="00C02871">
        <w:rPr>
          <w:noProof/>
          <w:lang w:val="sr-Latn-RS"/>
        </w:rPr>
        <mc:AlternateContent>
          <mc:Choice Requires="wpg">
            <w:drawing>
              <wp:inline distT="0" distB="0" distL="0" distR="0" wp14:anchorId="29816C84" wp14:editId="18A97E54">
                <wp:extent cx="2971800" cy="1466215"/>
                <wp:effectExtent l="12065" t="5080" r="6985" b="5080"/>
                <wp:docPr id="1782320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104576052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8FD08" w14:textId="77777777"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14:paraId="3AEFF8D1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23294CC2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09344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018A4" w14:textId="77777777"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14:paraId="593E46C3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452D8912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7EF05665" w14:textId="68A71251" w:rsidR="005613E4" w:rsidRPr="00E5055D" w:rsidRDefault="005F621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</w:p>
                            <w:p w14:paraId="652F5F3E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14:paraId="6565C5C8" w14:textId="77777777"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14:paraId="0C6177F4" w14:textId="583C2BB5" w:rsidR="005613E4" w:rsidRPr="00E5055D" w:rsidRDefault="005F6219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Voyages</w:t>
                              </w:r>
                            </w:p>
                            <w:p w14:paraId="12438D81" w14:textId="77777777"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97272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958985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44E1F" w14:textId="77777777"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16C84"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">
                <v:shape id="Text Box 16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">
                  <v:textbox>
                    <w:txbxContent>
                      <w:p w14:paraId="5258FD08" w14:textId="77777777"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14:paraId="3AEFF8D1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23294CC2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">
                  <v:textbox>
                    <w:txbxContent>
                      <w:p w14:paraId="7C8018A4" w14:textId="77777777"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14:paraId="593E46C3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452D8912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7EF05665" w14:textId="68A71251" w:rsidR="005613E4" w:rsidRPr="00E5055D" w:rsidRDefault="005F621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</w:p>
                      <w:p w14:paraId="652F5F3E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14:paraId="6565C5C8" w14:textId="77777777"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14:paraId="0C6177F4" w14:textId="583C2BB5" w:rsidR="005613E4" w:rsidRPr="00E5055D" w:rsidRDefault="005F621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Voyages</w:t>
                        </w:r>
                      </w:p>
                      <w:p w14:paraId="12438D81" w14:textId="77777777"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"/>
                <v:shape id="Text Box 22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" stroked="f">
                  <v:textbox>
                    <w:txbxContent>
                      <w:p w14:paraId="13C44E1F" w14:textId="77777777"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FC1A48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1D8929DB" w14:textId="3E7904B7" w:rsidR="00206E1F" w:rsidRPr="00C02871" w:rsidRDefault="00D44844" w:rsidP="00D44844">
      <w:pPr>
        <w:pStyle w:val="BodyText"/>
        <w:jc w:val="center"/>
        <w:rPr>
          <w:rFonts w:ascii="Arial" w:hAnsi="Arial"/>
          <w:b/>
          <w:lang w:val="sr-Latn-RS"/>
        </w:rPr>
      </w:pPr>
      <w:r w:rsidRPr="00C02871">
        <w:rPr>
          <w:rFonts w:ascii="Arial" w:hAnsi="Arial"/>
          <w:b/>
          <w:lang w:val="sr-Latn-RS"/>
        </w:rPr>
        <w:t>Slika</w:t>
      </w:r>
      <w:r w:rsidR="00206E1F" w:rsidRPr="00C02871">
        <w:rPr>
          <w:rFonts w:ascii="Arial" w:hAnsi="Arial"/>
          <w:b/>
          <w:lang w:val="sr-Latn-RS"/>
        </w:rPr>
        <w:t xml:space="preserve"> 6.1.2</w:t>
      </w:r>
      <w:r w:rsidRPr="00C02871">
        <w:rPr>
          <w:rFonts w:ascii="Arial" w:hAnsi="Arial"/>
          <w:b/>
          <w:lang w:val="sr-Latn-RS"/>
        </w:rPr>
        <w:t>.</w:t>
      </w:r>
      <w:r w:rsidR="00206E1F" w:rsidRPr="00C02871">
        <w:rPr>
          <w:rFonts w:ascii="Arial" w:hAnsi="Arial"/>
          <w:b/>
          <w:lang w:val="sr-Latn-RS"/>
        </w:rPr>
        <w:t xml:space="preserve"> </w:t>
      </w:r>
      <w:r w:rsidRPr="00C02871">
        <w:rPr>
          <w:rFonts w:ascii="Arial" w:hAnsi="Arial"/>
          <w:b/>
          <w:lang w:val="sr-Latn-RS"/>
        </w:rPr>
        <w:t xml:space="preserve">Pregled sistema </w:t>
      </w:r>
      <w:r w:rsidR="00867FE8" w:rsidRPr="00C02871">
        <w:rPr>
          <w:rFonts w:ascii="Arial" w:hAnsi="Arial"/>
          <w:b/>
          <w:lang w:val="sr-Latn-RS"/>
        </w:rPr>
        <w:t>Voyages</w:t>
      </w:r>
    </w:p>
    <w:p w14:paraId="3217670A" w14:textId="77777777" w:rsidR="00AF6B06" w:rsidRPr="00C02871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46D8B21D" w14:textId="77777777" w:rsidR="00206E1F" w:rsidRPr="00C02871" w:rsidRDefault="00D44844" w:rsidP="00B849B5">
      <w:pPr>
        <w:pStyle w:val="Heading2"/>
        <w:rPr>
          <w:lang w:val="sr-Latn-RS"/>
        </w:rPr>
      </w:pPr>
      <w:bookmarkStart w:id="30" w:name="_Toc161771506"/>
      <w:bookmarkStart w:id="31" w:name="_Toc150255757"/>
      <w:r w:rsidRPr="00C02871">
        <w:rPr>
          <w:lang w:val="sr-Latn-RS"/>
        </w:rPr>
        <w:t xml:space="preserve">Pregled </w:t>
      </w:r>
      <w:r w:rsidR="00B849B5" w:rsidRPr="00C02871">
        <w:rPr>
          <w:lang w:val="sr-Latn-RS"/>
        </w:rPr>
        <w:t>mogućnosti</w:t>
      </w:r>
      <w:bookmarkEnd w:id="30"/>
      <w:bookmarkEnd w:id="31"/>
    </w:p>
    <w:p w14:paraId="0235E751" w14:textId="63852E79" w:rsidR="00206E1F" w:rsidRPr="00C02871" w:rsidRDefault="0074590A" w:rsidP="0074590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Tabela prikazana u ovom odeljku identifikuje osnovne mogućnosti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C144B3" w:rsidRPr="00C02871">
        <w:rPr>
          <w:lang w:val="sr-Latn-RS"/>
        </w:rPr>
        <w:t>aplikacije</w:t>
      </w:r>
      <w:r w:rsidRPr="00C02871">
        <w:rPr>
          <w:lang w:val="sr-Latn-RS"/>
        </w:rPr>
        <w:t xml:space="preserve"> u pogledu prednosti koje nudi i funkcionalnosti koje te prednosti ostvaruju</w:t>
      </w:r>
      <w:r w:rsidR="00206E1F" w:rsidRPr="00C02871">
        <w:rPr>
          <w:lang w:val="sr-Latn-RS"/>
        </w:rPr>
        <w:t xml:space="preserve">. </w:t>
      </w:r>
      <w:r w:rsidRPr="00C02871">
        <w:rPr>
          <w:lang w:val="sr-Latn-RS"/>
        </w:rPr>
        <w:t>Dodatni opis funkcionalnih zahteva je dat u odeljku 7 ovog dokumenta.</w:t>
      </w:r>
    </w:p>
    <w:p w14:paraId="68F7CDAA" w14:textId="77777777" w:rsidR="00206E1F" w:rsidRPr="00C02871" w:rsidRDefault="00206E1F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C02871" w14:paraId="2125253F" w14:textId="77777777">
        <w:tc>
          <w:tcPr>
            <w:tcW w:w="4230" w:type="dxa"/>
          </w:tcPr>
          <w:p w14:paraId="0599D84B" w14:textId="77777777" w:rsidR="00206E1F" w:rsidRPr="00C02871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7A0B5E14" w14:textId="77777777" w:rsidR="00206E1F" w:rsidRPr="00C02871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C02871">
              <w:rPr>
                <w:b/>
                <w:lang w:val="sr-Latn-RS"/>
              </w:rPr>
              <w:t>Funkcionalnosti</w:t>
            </w:r>
          </w:p>
        </w:tc>
      </w:tr>
      <w:tr w:rsidR="00206E1F" w:rsidRPr="00C02871" w14:paraId="3CFEF080" w14:textId="77777777" w:rsidTr="00F73622">
        <w:trPr>
          <w:trHeight w:val="529"/>
        </w:trPr>
        <w:tc>
          <w:tcPr>
            <w:tcW w:w="4230" w:type="dxa"/>
          </w:tcPr>
          <w:p w14:paraId="29129EA8" w14:textId="3EEB29C0" w:rsidR="00206E1F" w:rsidRPr="00C02871" w:rsidRDefault="003C551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Omogućavanje korisnicima da personalizuju svoj profil i povezivanje sa drugim putnicima</w:t>
            </w:r>
          </w:p>
        </w:tc>
        <w:tc>
          <w:tcPr>
            <w:tcW w:w="4518" w:type="dxa"/>
          </w:tcPr>
          <w:p w14:paraId="6AA0FC60" w14:textId="79C86572" w:rsidR="00A12200" w:rsidRPr="00C02871" w:rsidRDefault="003C55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lako kreirati svoj korisnički profil sa osnovnim informacijama kao što su ime, slika profila, i interesovanja</w:t>
            </w:r>
            <w:r w:rsidR="00866E18" w:rsidRPr="00C02871">
              <w:rPr>
                <w:lang w:val="sr-Latn-RS"/>
              </w:rPr>
              <w:t>.</w:t>
            </w:r>
          </w:p>
        </w:tc>
      </w:tr>
      <w:tr w:rsidR="00206E1F" w:rsidRPr="00C02871" w14:paraId="49168609" w14:textId="77777777">
        <w:tc>
          <w:tcPr>
            <w:tcW w:w="4230" w:type="dxa"/>
          </w:tcPr>
          <w:p w14:paraId="1B5D417C" w14:textId="16F76F50" w:rsidR="00206E1F" w:rsidRPr="00C02871" w:rsidRDefault="003C551F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Omogućavanje korisnicima da zabeleže svoja putovanja na jednostavan način i sačuvaju uspomene</w:t>
            </w:r>
          </w:p>
        </w:tc>
        <w:tc>
          <w:tcPr>
            <w:tcW w:w="4518" w:type="dxa"/>
          </w:tcPr>
          <w:p w14:paraId="6E157AD7" w14:textId="3C8DA030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dodavati destinacije koje su posetili, sa detaljima kao što su slike, opisi i recenzija.</w:t>
            </w:r>
          </w:p>
        </w:tc>
      </w:tr>
      <w:tr w:rsidR="00206E1F" w:rsidRPr="00C02871" w14:paraId="4389BCF2" w14:textId="77777777" w:rsidTr="00997BDE">
        <w:trPr>
          <w:trHeight w:val="620"/>
        </w:trPr>
        <w:tc>
          <w:tcPr>
            <w:tcW w:w="4230" w:type="dxa"/>
          </w:tcPr>
          <w:p w14:paraId="0020F1E6" w14:textId="2D4AD3FE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Pomaže drugim putnicima da pronađu i ocene destinacije, uz povratne informacije i preporuke.</w:t>
            </w:r>
          </w:p>
        </w:tc>
        <w:tc>
          <w:tcPr>
            <w:tcW w:w="4518" w:type="dxa"/>
          </w:tcPr>
          <w:p w14:paraId="33579F5F" w14:textId="629CA630" w:rsidR="00206E1F" w:rsidRPr="00C02871" w:rsidRDefault="00997BDE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ocenjivati destinacije koje su posetili i ostavljati recenzije sa komentarima.</w:t>
            </w:r>
          </w:p>
        </w:tc>
      </w:tr>
      <w:tr w:rsidR="00206E1F" w:rsidRPr="00C02871" w14:paraId="0745AC3C" w14:textId="77777777" w:rsidTr="00F73622">
        <w:trPr>
          <w:trHeight w:val="552"/>
        </w:trPr>
        <w:tc>
          <w:tcPr>
            <w:tcW w:w="4230" w:type="dxa"/>
          </w:tcPr>
          <w:p w14:paraId="16225869" w14:textId="77777777" w:rsidR="00206E1F" w:rsidRPr="00C02871" w:rsidRDefault="002922C4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Dvojezična podrška</w:t>
            </w:r>
          </w:p>
        </w:tc>
        <w:tc>
          <w:tcPr>
            <w:tcW w:w="4518" w:type="dxa"/>
          </w:tcPr>
          <w:p w14:paraId="7B80623D" w14:textId="34C51D23" w:rsidR="00206E1F" w:rsidRPr="00C02871" w:rsidRDefault="00A12200" w:rsidP="00F73622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 xml:space="preserve">Prikaz sadržaja </w:t>
            </w:r>
            <w:r w:rsidR="00A819C1" w:rsidRPr="00C02871">
              <w:rPr>
                <w:lang w:val="sr-Latn-RS"/>
              </w:rPr>
              <w:t>aplikacije</w:t>
            </w:r>
            <w:r w:rsidRPr="00C02871">
              <w:rPr>
                <w:lang w:val="sr-Latn-RS"/>
              </w:rPr>
              <w:t xml:space="preserve"> na srpskom ili engleskom jeziku. </w:t>
            </w:r>
          </w:p>
        </w:tc>
      </w:tr>
      <w:tr w:rsidR="00206E1F" w:rsidRPr="00C02871" w14:paraId="113CDC88" w14:textId="77777777" w:rsidTr="00A819C1">
        <w:trPr>
          <w:trHeight w:val="708"/>
        </w:trPr>
        <w:tc>
          <w:tcPr>
            <w:tcW w:w="4230" w:type="dxa"/>
          </w:tcPr>
          <w:p w14:paraId="16ED26D5" w14:textId="641B24AF" w:rsidR="00206E1F" w:rsidRPr="00C02871" w:rsidRDefault="00997BDE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Omogućava korisnicima da inspirišu i informišu druge putnike, dok izgrađuju zajednicu.</w:t>
            </w:r>
          </w:p>
        </w:tc>
        <w:tc>
          <w:tcPr>
            <w:tcW w:w="4518" w:type="dxa"/>
          </w:tcPr>
          <w:p w14:paraId="0A0C343E" w14:textId="5572066D" w:rsidR="00206E1F" w:rsidRPr="00C02871" w:rsidRDefault="00A819C1">
            <w:pPr>
              <w:pStyle w:val="BodyText"/>
              <w:spacing w:after="0"/>
              <w:ind w:left="0"/>
              <w:rPr>
                <w:lang w:val="sr-Latn-RS"/>
              </w:rPr>
            </w:pPr>
            <w:r w:rsidRPr="00C02871">
              <w:rPr>
                <w:lang w:val="sr-Latn-RS"/>
              </w:rPr>
              <w:t>Korisnici mogu deliti svoja putovanja i iskustva sa drugim putnicima na platformi.</w:t>
            </w:r>
          </w:p>
        </w:tc>
      </w:tr>
    </w:tbl>
    <w:p w14:paraId="66E5151C" w14:textId="77777777" w:rsidR="00206E1F" w:rsidRPr="00C02871" w:rsidRDefault="00206E1F">
      <w:pPr>
        <w:pStyle w:val="BodyText"/>
        <w:rPr>
          <w:lang w:val="sr-Latn-RS"/>
        </w:rPr>
      </w:pPr>
    </w:p>
    <w:p w14:paraId="7D67CCDA" w14:textId="77777777" w:rsidR="00206E1F" w:rsidRPr="00C02871" w:rsidRDefault="00D44844" w:rsidP="00D44844">
      <w:pPr>
        <w:pStyle w:val="Heading2"/>
        <w:rPr>
          <w:lang w:val="sr-Latn-RS"/>
        </w:rPr>
      </w:pPr>
      <w:bookmarkStart w:id="32" w:name="_Toc161771507"/>
      <w:bookmarkStart w:id="33" w:name="_Toc150255758"/>
      <w:r w:rsidRPr="00C02871">
        <w:rPr>
          <w:lang w:val="sr-Latn-RS"/>
        </w:rPr>
        <w:lastRenderedPageBreak/>
        <w:t>Pretpostavke i zavisnosti</w:t>
      </w:r>
      <w:bookmarkEnd w:id="32"/>
      <w:bookmarkEnd w:id="33"/>
    </w:p>
    <w:p w14:paraId="122AC6CD" w14:textId="00A5A991" w:rsidR="00206E1F" w:rsidRPr="00C02871" w:rsidRDefault="00867FE8" w:rsidP="00445A8C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445A8C" w:rsidRPr="00C02871">
        <w:rPr>
          <w:lang w:val="sr-Latn-RS"/>
        </w:rPr>
        <w:t xml:space="preserve"> sistem, kao Web aplikacija je zavisan od</w:t>
      </w:r>
      <w:r w:rsidR="00D67D2B" w:rsidRPr="00C02871">
        <w:rPr>
          <w:lang w:val="sr-Latn-RS"/>
        </w:rPr>
        <w:t>:</w:t>
      </w:r>
    </w:p>
    <w:p w14:paraId="0E1966D7" w14:textId="77777777" w:rsidR="00D67D2B" w:rsidRPr="00C0287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Web servera za izabrani skripting jezik.</w:t>
      </w:r>
    </w:p>
    <w:p w14:paraId="7F8AFAB4" w14:textId="77777777" w:rsidR="00206E1F" w:rsidRPr="00C02871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</w:t>
      </w:r>
      <w:r w:rsidR="00C206AF" w:rsidRPr="00C02871">
        <w:rPr>
          <w:lang w:val="sr-Latn-RS"/>
        </w:rPr>
        <w:t>skripting jezika za Linux i Windows platformu.</w:t>
      </w:r>
      <w:r w:rsidR="00206E1F" w:rsidRPr="00C02871">
        <w:rPr>
          <w:lang w:val="sr-Latn-RS"/>
        </w:rPr>
        <w:t xml:space="preserve"> </w:t>
      </w:r>
    </w:p>
    <w:p w14:paraId="11C0B8DD" w14:textId="77777777" w:rsidR="00C206AF" w:rsidRPr="00C02871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Mogućnost p</w:t>
      </w:r>
      <w:r w:rsidR="00C206AF" w:rsidRPr="00C02871">
        <w:rPr>
          <w:lang w:val="sr-Latn-RS"/>
        </w:rPr>
        <w:t>ovezivanja sa DBMS-om iz skripting jezika.</w:t>
      </w:r>
    </w:p>
    <w:p w14:paraId="2980B84C" w14:textId="77777777" w:rsidR="00C206AF" w:rsidRPr="00C02871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Podršk</w:t>
      </w:r>
      <w:r w:rsidR="00445A8C" w:rsidRPr="00C02871">
        <w:rPr>
          <w:lang w:val="sr-Latn-RS"/>
        </w:rPr>
        <w:t>a</w:t>
      </w:r>
      <w:r w:rsidRPr="00C02871">
        <w:rPr>
          <w:lang w:val="sr-Latn-RS"/>
        </w:rPr>
        <w:t xml:space="preserve"> DBMS-a za Linux i Windows platformu.</w:t>
      </w:r>
    </w:p>
    <w:p w14:paraId="4A2B166C" w14:textId="77777777" w:rsidR="00445A8C" w:rsidRPr="00C02871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Funkcionalnosti Web čitača koje korisnici upotrebljavaju za pristupanje portalu.</w:t>
      </w:r>
    </w:p>
    <w:p w14:paraId="72080CC4" w14:textId="77777777" w:rsidR="00206E1F" w:rsidRPr="00C02871" w:rsidRDefault="00D44844" w:rsidP="00B849B5">
      <w:pPr>
        <w:pStyle w:val="Heading2"/>
        <w:rPr>
          <w:lang w:val="sr-Latn-RS"/>
        </w:rPr>
      </w:pPr>
      <w:bookmarkStart w:id="34" w:name="_Toc161771508"/>
      <w:bookmarkStart w:id="35" w:name="_Toc150255759"/>
      <w:r w:rsidRPr="00C02871">
        <w:rPr>
          <w:lang w:val="sr-Latn-RS"/>
        </w:rPr>
        <w:t>Cena</w:t>
      </w:r>
      <w:bookmarkEnd w:id="34"/>
      <w:bookmarkEnd w:id="35"/>
    </w:p>
    <w:p w14:paraId="39DEABBF" w14:textId="77777777" w:rsidR="00206E1F" w:rsidRPr="00C02871" w:rsidRDefault="00D62AEA" w:rsidP="00D62AEA">
      <w:pPr>
        <w:pStyle w:val="BodyText"/>
        <w:rPr>
          <w:lang w:val="sr-Latn-RS"/>
        </w:rPr>
      </w:pPr>
      <w:r w:rsidRPr="00C02871">
        <w:rPr>
          <w:lang w:val="sr-Latn-RS"/>
        </w:rPr>
        <w:t>Zbog ograničenja u pogledu budžeta, cena razvoja sistema ne sme da premaši sumu od 250.000 dinara.</w:t>
      </w:r>
    </w:p>
    <w:p w14:paraId="2E6F91A2" w14:textId="30E4D1F6" w:rsidR="00206E1F" w:rsidRPr="00C02871" w:rsidRDefault="00D62AEA" w:rsidP="00D62AE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Za instalaciju </w:t>
      </w:r>
      <w:r w:rsidR="005B05BD" w:rsidRPr="00C02871">
        <w:rPr>
          <w:lang w:val="sr-Latn-RS"/>
        </w:rPr>
        <w:t>aplikacije</w:t>
      </w:r>
      <w:r w:rsidR="00445A8C" w:rsidRPr="00C02871">
        <w:rPr>
          <w:lang w:val="sr-Latn-RS"/>
        </w:rPr>
        <w:t xml:space="preserve"> će biti iskorišćeni postojeća</w:t>
      </w:r>
      <w:r w:rsidRPr="00C02871">
        <w:rPr>
          <w:lang w:val="sr-Latn-RS"/>
        </w:rPr>
        <w:t xml:space="preserve"> Web server</w:t>
      </w:r>
      <w:r w:rsidR="00445A8C" w:rsidRPr="00C02871">
        <w:rPr>
          <w:lang w:val="sr-Latn-RS"/>
        </w:rPr>
        <w:t xml:space="preserve"> mašina</w:t>
      </w:r>
      <w:r w:rsidRPr="00C02871">
        <w:rPr>
          <w:lang w:val="sr-Latn-RS"/>
        </w:rPr>
        <w:t xml:space="preserve"> tako da nije potrebno odvajati poseban budžet za kupovinu </w:t>
      </w:r>
      <w:r w:rsidR="00C834E6" w:rsidRPr="00C02871">
        <w:rPr>
          <w:lang w:val="sr-Latn-RS"/>
        </w:rPr>
        <w:t>softvera</w:t>
      </w:r>
      <w:r w:rsidR="00206E1F" w:rsidRPr="00C02871">
        <w:rPr>
          <w:lang w:val="sr-Latn-RS"/>
        </w:rPr>
        <w:t>.</w:t>
      </w:r>
    </w:p>
    <w:p w14:paraId="3CA4E394" w14:textId="77777777" w:rsidR="00206E1F" w:rsidRPr="00C02871" w:rsidRDefault="00B849B5" w:rsidP="00B849B5">
      <w:pPr>
        <w:pStyle w:val="Heading1"/>
        <w:rPr>
          <w:lang w:val="sr-Latn-RS"/>
        </w:rPr>
      </w:pPr>
      <w:bookmarkStart w:id="36" w:name="_Toc161771510"/>
      <w:bookmarkStart w:id="37" w:name="_Toc150255760"/>
      <w:r w:rsidRPr="00C02871">
        <w:rPr>
          <w:lang w:val="sr-Latn-RS"/>
        </w:rPr>
        <w:t>Funkcionalni zahtevi</w:t>
      </w:r>
      <w:bookmarkEnd w:id="36"/>
      <w:bookmarkEnd w:id="37"/>
    </w:p>
    <w:p w14:paraId="1CBB7B03" w14:textId="0A51916B" w:rsidR="00206E1F" w:rsidRPr="00C02871" w:rsidRDefault="00F6773B" w:rsidP="00F6773B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su definisane funkcionalnosti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C834E6" w:rsidRPr="00C02871">
        <w:rPr>
          <w:lang w:val="sr-Latn-RS"/>
        </w:rPr>
        <w:t>aplikacije</w:t>
      </w:r>
      <w:r w:rsidRPr="00C02871">
        <w:rPr>
          <w:lang w:val="sr-Latn-RS"/>
        </w:rPr>
        <w:t>.</w:t>
      </w:r>
      <w:r w:rsidR="00206E1F" w:rsidRPr="00C02871">
        <w:rPr>
          <w:lang w:val="sr-Latn-RS"/>
        </w:rPr>
        <w:t xml:space="preserve"> </w:t>
      </w:r>
      <w:r w:rsidRPr="00C02871">
        <w:rPr>
          <w:lang w:val="sr-Latn-RS"/>
        </w:rPr>
        <w:t>Opisane funkcionalnosti predstavljaju osnovne mogućnosti sistema koje je neophodno implementirati da bi se zadovoljile potrebe korisnika</w:t>
      </w:r>
      <w:r w:rsidR="00206E1F" w:rsidRPr="00C02871">
        <w:rPr>
          <w:lang w:val="sr-Latn-RS"/>
        </w:rPr>
        <w:t xml:space="preserve">. </w:t>
      </w:r>
    </w:p>
    <w:p w14:paraId="5F6AD830" w14:textId="6C21531E" w:rsidR="00206E1F" w:rsidRPr="00C02871" w:rsidRDefault="007D3285">
      <w:pPr>
        <w:pStyle w:val="Heading2"/>
        <w:rPr>
          <w:lang w:val="sr-Latn-RS"/>
        </w:rPr>
      </w:pPr>
      <w:r>
        <w:rPr>
          <w:lang w:val="sr-Latn-RS"/>
        </w:rPr>
        <w:t>Registrovanje</w:t>
      </w:r>
    </w:p>
    <w:p w14:paraId="04F4CA3B" w14:textId="3F798BC2" w:rsidR="00DA16A9" w:rsidRPr="00C02871" w:rsidRDefault="007D3285" w:rsidP="00DA16A9">
      <w:pPr>
        <w:pStyle w:val="BodyText"/>
        <w:rPr>
          <w:lang w:val="sr-Latn-RS"/>
        </w:rPr>
      </w:pPr>
      <w:r>
        <w:rPr>
          <w:lang w:val="sr-Latn-RS"/>
        </w:rPr>
        <w:t>Registrovanje</w:t>
      </w:r>
      <w:r w:rsidR="00DA16A9" w:rsidRPr="00C02871">
        <w:rPr>
          <w:lang w:val="sr-Latn-RS"/>
        </w:rPr>
        <w:t xml:space="preserve"> predstavlja osnovnu funkcionalnost Voyages aplikacije. Korisnicima se omogućava da unesu svoje osnovne informacije kako bi </w:t>
      </w:r>
      <w:r>
        <w:rPr>
          <w:lang w:val="sr-Latn-RS"/>
        </w:rPr>
        <w:t xml:space="preserve">kreirali </w:t>
      </w:r>
      <w:r w:rsidR="00CC4979">
        <w:rPr>
          <w:lang w:val="sr-Latn-RS"/>
        </w:rPr>
        <w:t>korisnički</w:t>
      </w:r>
      <w:r>
        <w:rPr>
          <w:lang w:val="sr-Latn-RS"/>
        </w:rPr>
        <w:t xml:space="preserve"> nalog</w:t>
      </w:r>
      <w:r w:rsidR="00DA16A9" w:rsidRPr="00C02871">
        <w:rPr>
          <w:lang w:val="sr-Latn-RS"/>
        </w:rPr>
        <w:t>.</w:t>
      </w:r>
    </w:p>
    <w:p w14:paraId="799C83C0" w14:textId="581D76F5" w:rsidR="00DA16A9" w:rsidRPr="00C02871" w:rsidRDefault="00DA16A9" w:rsidP="00DA16A9">
      <w:pPr>
        <w:pStyle w:val="BodyText"/>
        <w:rPr>
          <w:lang w:val="sr-Latn-RS"/>
        </w:rPr>
      </w:pPr>
      <w:r w:rsidRPr="00C02871">
        <w:rPr>
          <w:lang w:val="sr-Latn-RS"/>
        </w:rPr>
        <w:t>Korisnici treb</w:t>
      </w:r>
      <w:r w:rsidR="007D3285">
        <w:rPr>
          <w:lang w:val="sr-Latn-RS"/>
        </w:rPr>
        <w:t>a da</w:t>
      </w:r>
      <w:r w:rsidRPr="00C02871">
        <w:rPr>
          <w:lang w:val="sr-Latn-RS"/>
        </w:rPr>
        <w:t xml:space="preserve"> ima</w:t>
      </w:r>
      <w:r w:rsidR="007D3285">
        <w:rPr>
          <w:lang w:val="sr-Latn-RS"/>
        </w:rPr>
        <w:t>ju</w:t>
      </w:r>
      <w:r w:rsidRPr="00C02871">
        <w:rPr>
          <w:lang w:val="sr-Latn-RS"/>
        </w:rPr>
        <w:t xml:space="preserve"> mogućnost da unesu svoje ime, e-mail adresu, i postave sliku profila.</w:t>
      </w:r>
    </w:p>
    <w:p w14:paraId="7692B947" w14:textId="3A7AD107" w:rsidR="005B3E8B" w:rsidRPr="00C02871" w:rsidRDefault="00DA16A9" w:rsidP="005B3E8B">
      <w:pPr>
        <w:pStyle w:val="BodyText"/>
        <w:rPr>
          <w:lang w:val="sr-Latn-RS"/>
        </w:rPr>
      </w:pPr>
      <w:r w:rsidRPr="00C02871">
        <w:rPr>
          <w:lang w:val="sr-Latn-RS"/>
        </w:rPr>
        <w:t>Posetiocima aplikacije, koji nisu prijavljeni, treba omogućiti pristup osnovnim informacijama bez potrebe za prijavljivanjem, kako bi stekli uvid u potencijalne funkcionalnosti aplikacije.</w:t>
      </w:r>
    </w:p>
    <w:p w14:paraId="3B6B4B85" w14:textId="67DC24C6" w:rsidR="00967742" w:rsidRDefault="00967742" w:rsidP="005B3E8B">
      <w:pPr>
        <w:pStyle w:val="Heading2"/>
        <w:rPr>
          <w:lang w:val="sr-Latn-RS"/>
        </w:rPr>
      </w:pPr>
      <w:bookmarkStart w:id="38" w:name="_Toc150255762"/>
      <w:r>
        <w:rPr>
          <w:lang w:val="sr-Latn-RS"/>
        </w:rPr>
        <w:t>Prijavljivanje</w:t>
      </w:r>
    </w:p>
    <w:p w14:paraId="3BA0DFE1" w14:textId="4BBBE7F5" w:rsidR="00C974EB" w:rsidRPr="00C974EB" w:rsidRDefault="003628E5" w:rsidP="00C974EB">
      <w:pPr>
        <w:ind w:left="720"/>
        <w:rPr>
          <w:lang w:val="sr-Latn-RS"/>
        </w:rPr>
      </w:pPr>
      <w:r w:rsidRPr="003628E5">
        <w:rPr>
          <w:lang w:val="sr-Latn-RS"/>
        </w:rPr>
        <w:t>Ova funkcionalnost omogućava već registrovanim korisnicima i administratorima da pristupe svojim nalozima i koriste funkcionalnosti sistema.</w:t>
      </w:r>
      <w:r>
        <w:rPr>
          <w:lang w:val="sr-Latn-RS"/>
        </w:rPr>
        <w:t xml:space="preserve"> Implementira se putem strane za prijavljivanje na kojoj se unosi </w:t>
      </w:r>
      <w:r w:rsidR="00DF1D20">
        <w:rPr>
          <w:lang w:val="sr-Latn-RS"/>
        </w:rPr>
        <w:t>korisničko</w:t>
      </w:r>
      <w:r>
        <w:rPr>
          <w:lang w:val="sr-Latn-RS"/>
        </w:rPr>
        <w:t xml:space="preserve"> ime i </w:t>
      </w:r>
      <w:r w:rsidR="00DF1D20">
        <w:rPr>
          <w:lang w:val="sr-Latn-RS"/>
        </w:rPr>
        <w:t>odgovarajuća</w:t>
      </w:r>
      <w:r>
        <w:rPr>
          <w:lang w:val="sr-Latn-RS"/>
        </w:rPr>
        <w:t xml:space="preserve"> lozinka profila</w:t>
      </w:r>
      <w:r w:rsidR="00F7749C">
        <w:rPr>
          <w:lang w:val="sr-Latn-RS"/>
        </w:rPr>
        <w:t xml:space="preserve"> čime se pristupa nalogu</w:t>
      </w:r>
      <w:r>
        <w:rPr>
          <w:lang w:val="sr-Latn-RS"/>
        </w:rPr>
        <w:t>.</w:t>
      </w:r>
    </w:p>
    <w:p w14:paraId="261A2ADC" w14:textId="716499C0" w:rsidR="005B3E8B" w:rsidRDefault="00CC4979" w:rsidP="005B3E8B">
      <w:pPr>
        <w:pStyle w:val="Heading2"/>
        <w:rPr>
          <w:lang w:val="sr-Latn-RS"/>
        </w:rPr>
      </w:pPr>
      <w:r>
        <w:rPr>
          <w:lang w:val="sr-Latn-RS"/>
        </w:rPr>
        <w:t>Ažuriranje</w:t>
      </w:r>
      <w:r w:rsidR="005B3E8B">
        <w:rPr>
          <w:lang w:val="sr-Latn-RS"/>
        </w:rPr>
        <w:t xml:space="preserve"> profila</w:t>
      </w:r>
    </w:p>
    <w:p w14:paraId="48743669" w14:textId="77777777" w:rsidR="00411ABD" w:rsidRDefault="00331BB8" w:rsidP="00411ABD">
      <w:pPr>
        <w:ind w:left="720"/>
        <w:rPr>
          <w:lang w:val="sr-Latn-RS"/>
        </w:rPr>
      </w:pPr>
      <w:r w:rsidRPr="00331BB8">
        <w:rPr>
          <w:lang w:val="sr-Latn-RS"/>
        </w:rPr>
        <w:t>Ova funkcionalnost omogućava korisnicima da ažuriraju i uređuju svoje korisničke profile kako bi održavali tačne informacije o sebi.</w:t>
      </w:r>
      <w:r>
        <w:rPr>
          <w:lang w:val="sr-Latn-RS"/>
        </w:rPr>
        <w:t xml:space="preserve"> </w:t>
      </w:r>
    </w:p>
    <w:p w14:paraId="2F53C7F6" w14:textId="7C00DEE7" w:rsidR="00331BB8" w:rsidRPr="00331BB8" w:rsidRDefault="00331BB8" w:rsidP="00411ABD">
      <w:pPr>
        <w:ind w:left="720"/>
        <w:rPr>
          <w:lang w:val="sr-Latn-RS"/>
        </w:rPr>
      </w:pPr>
      <w:r>
        <w:rPr>
          <w:lang w:val="sr-Latn-RS"/>
        </w:rPr>
        <w:t>Ovo podrazumeva izmenu osnovnih informacija</w:t>
      </w:r>
      <w:r w:rsidR="00C927CD">
        <w:rPr>
          <w:lang w:val="sr-Latn-RS"/>
        </w:rPr>
        <w:t xml:space="preserve"> (izmena imena, email adrese, slike profila)</w:t>
      </w:r>
      <w:r w:rsidR="00586E8F">
        <w:rPr>
          <w:lang w:val="sr-Latn-RS"/>
        </w:rPr>
        <w:t>, promenu lozinke</w:t>
      </w:r>
      <w:r w:rsidR="000A3643">
        <w:rPr>
          <w:lang w:val="sr-Latn-RS"/>
        </w:rPr>
        <w:t xml:space="preserve"> i dodavanje dodatnih informacija kao </w:t>
      </w:r>
      <w:r w:rsidR="00A13D26" w:rsidRPr="00A13D26">
        <w:rPr>
          <w:lang w:val="sr-Latn-RS"/>
        </w:rPr>
        <w:t>š</w:t>
      </w:r>
      <w:r w:rsidR="000A3643">
        <w:rPr>
          <w:lang w:val="sr-Latn-RS"/>
        </w:rPr>
        <w:t>to su</w:t>
      </w:r>
      <w:r w:rsidR="00A13D26">
        <w:rPr>
          <w:lang w:val="sr-Latn-RS"/>
        </w:rPr>
        <w:t xml:space="preserve"> </w:t>
      </w:r>
      <w:r w:rsidR="00411ABD">
        <w:rPr>
          <w:lang w:val="sr-Latn-RS"/>
        </w:rPr>
        <w:t>biografija ili linkovi ka društvenim mrežama.</w:t>
      </w:r>
    </w:p>
    <w:bookmarkEnd w:id="38"/>
    <w:p w14:paraId="700EA687" w14:textId="17D8093D" w:rsidR="002A5E27" w:rsidRPr="00C02871" w:rsidRDefault="009447BD" w:rsidP="002A5E27">
      <w:pPr>
        <w:pStyle w:val="Heading2"/>
        <w:rPr>
          <w:lang w:val="sr-Latn-RS"/>
        </w:rPr>
      </w:pPr>
      <w:r>
        <w:rPr>
          <w:lang w:val="sr-Latn-RS"/>
        </w:rPr>
        <w:t>Kreiranje dnevnika</w:t>
      </w:r>
    </w:p>
    <w:p w14:paraId="7D1772FD" w14:textId="38D1B69C" w:rsidR="002A5E27" w:rsidRPr="00C02871" w:rsidRDefault="004319D3" w:rsidP="006D1436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Funkcionalnost </w:t>
      </w:r>
      <w:r w:rsidR="009447BD">
        <w:rPr>
          <w:lang w:val="sr-Latn-RS"/>
        </w:rPr>
        <w:t>kreiranja dnevnika</w:t>
      </w:r>
      <w:r w:rsidRPr="00C02871">
        <w:rPr>
          <w:lang w:val="sr-Latn-RS"/>
        </w:rPr>
        <w:t xml:space="preserve"> omogućava korisnicima da dokumentuju svoja putovanja na platform</w:t>
      </w:r>
      <w:r w:rsidR="009447BD">
        <w:rPr>
          <w:lang w:val="sr-Latn-RS"/>
        </w:rPr>
        <w:t>i u vidu dnevnika</w:t>
      </w:r>
      <w:r w:rsidR="006D1436">
        <w:rPr>
          <w:lang w:val="sr-Latn-RS"/>
        </w:rPr>
        <w:t>. K</w:t>
      </w:r>
      <w:r w:rsidRPr="00C02871">
        <w:rPr>
          <w:lang w:val="sr-Latn-RS"/>
        </w:rPr>
        <w:t>orisnicima treba omogućiti unos informacija o posećenim destinacijama, uključujući naziv destinacije, slike, opis, i datum putovanja.</w:t>
      </w:r>
      <w:r w:rsidR="002A5E27" w:rsidRPr="00C02871">
        <w:rPr>
          <w:lang w:val="sr-Latn-RS"/>
        </w:rPr>
        <w:t xml:space="preserve"> </w:t>
      </w:r>
    </w:p>
    <w:p w14:paraId="07A34E1F" w14:textId="33AF6BEF" w:rsidR="00206E1F" w:rsidRPr="00C02871" w:rsidRDefault="007032F3" w:rsidP="005A3F8C">
      <w:pPr>
        <w:pStyle w:val="Heading2"/>
        <w:rPr>
          <w:lang w:val="sr-Latn-RS"/>
        </w:rPr>
      </w:pPr>
      <w:bookmarkStart w:id="39" w:name="_Toc150255763"/>
      <w:r>
        <w:rPr>
          <w:lang w:val="sr-Latn-RS"/>
        </w:rPr>
        <w:t>Unos r</w:t>
      </w:r>
      <w:r w:rsidR="009A1BCE" w:rsidRPr="00C02871">
        <w:rPr>
          <w:lang w:val="sr-Latn-RS"/>
        </w:rPr>
        <w:t>ecenzij</w:t>
      </w:r>
      <w:r>
        <w:rPr>
          <w:lang w:val="sr-Latn-RS"/>
        </w:rPr>
        <w:t>a</w:t>
      </w:r>
      <w:r w:rsidR="009A1BCE" w:rsidRPr="00C02871">
        <w:rPr>
          <w:lang w:val="sr-Latn-RS"/>
        </w:rPr>
        <w:t xml:space="preserve"> i </w:t>
      </w:r>
      <w:r>
        <w:rPr>
          <w:lang w:val="sr-Latn-RS"/>
        </w:rPr>
        <w:t>o</w:t>
      </w:r>
      <w:r w:rsidR="009A1BCE" w:rsidRPr="00C02871">
        <w:rPr>
          <w:lang w:val="sr-Latn-RS"/>
        </w:rPr>
        <w:t>cen</w:t>
      </w:r>
      <w:bookmarkEnd w:id="39"/>
      <w:r>
        <w:rPr>
          <w:lang w:val="sr-Latn-RS"/>
        </w:rPr>
        <w:t>a</w:t>
      </w:r>
      <w:r w:rsidR="00A146F3">
        <w:rPr>
          <w:lang w:val="sr-Latn-RS"/>
        </w:rPr>
        <w:t xml:space="preserve"> na svoje dnevnike</w:t>
      </w:r>
    </w:p>
    <w:p w14:paraId="79CE7C89" w14:textId="77777777" w:rsidR="006D1436" w:rsidRDefault="006F49DB" w:rsidP="006D1436">
      <w:pPr>
        <w:pStyle w:val="BodyText"/>
        <w:rPr>
          <w:lang w:val="sr-Latn-RS"/>
        </w:rPr>
      </w:pPr>
      <w:r w:rsidRPr="00C02871">
        <w:rPr>
          <w:lang w:val="sr-Latn-RS"/>
        </w:rPr>
        <w:t>Ova funkcionalnost pruža korisnicima mogućnost da izraze svoje mišljenje o posećenim destinacijama putem recenzija i ocena.</w:t>
      </w:r>
    </w:p>
    <w:p w14:paraId="1EF8B8A1" w14:textId="65625CFE" w:rsidR="00206E1F" w:rsidRPr="00C02871" w:rsidRDefault="006F49DB" w:rsidP="00D16125">
      <w:pPr>
        <w:pStyle w:val="BodyText"/>
        <w:rPr>
          <w:lang w:val="sr-Latn-RS"/>
        </w:rPr>
      </w:pPr>
      <w:r w:rsidRPr="00C02871">
        <w:rPr>
          <w:lang w:val="sr-Latn-RS"/>
        </w:rPr>
        <w:t>Korisnicima treba biti dozvoljeno da daju ocene destinacijama na osnovu njihovog iskustva</w:t>
      </w:r>
      <w:r w:rsidR="00D16125">
        <w:rPr>
          <w:lang w:val="sr-Latn-RS"/>
        </w:rPr>
        <w:t xml:space="preserve">, kao i </w:t>
      </w:r>
      <w:r w:rsidRPr="00C02871">
        <w:rPr>
          <w:lang w:val="sr-Latn-RS"/>
        </w:rPr>
        <w:t>da imaju opciju da napišu recenzije sa dodatnim komentarima kako bi delili svoje iskustvo s drugima.</w:t>
      </w:r>
    </w:p>
    <w:p w14:paraId="46CFC943" w14:textId="38680E8F" w:rsidR="002A5E27" w:rsidRPr="00C02871" w:rsidRDefault="009A1BCE" w:rsidP="002A5E27">
      <w:pPr>
        <w:pStyle w:val="Heading2"/>
        <w:rPr>
          <w:lang w:val="sr-Latn-RS"/>
        </w:rPr>
      </w:pPr>
      <w:bookmarkStart w:id="40" w:name="_Toc150255764"/>
      <w:r w:rsidRPr="00C02871">
        <w:rPr>
          <w:lang w:val="sr-Latn-RS"/>
        </w:rPr>
        <w:lastRenderedPageBreak/>
        <w:t xml:space="preserve">Deljenje </w:t>
      </w:r>
      <w:r w:rsidR="00A146F3">
        <w:rPr>
          <w:lang w:val="sr-Latn-RS"/>
        </w:rPr>
        <w:t>i</w:t>
      </w:r>
      <w:r w:rsidRPr="00C02871">
        <w:rPr>
          <w:lang w:val="sr-Latn-RS"/>
        </w:rPr>
        <w:t>skustava</w:t>
      </w:r>
      <w:bookmarkEnd w:id="40"/>
    </w:p>
    <w:p w14:paraId="2C68E1D6" w14:textId="2A842801" w:rsidR="002A5E27" w:rsidRPr="00C02871" w:rsidRDefault="00A92619" w:rsidP="00A92619">
      <w:pPr>
        <w:pStyle w:val="BodyText"/>
        <w:rPr>
          <w:lang w:val="sr-Latn-RS"/>
        </w:rPr>
      </w:pPr>
      <w:r w:rsidRPr="00C02871">
        <w:rPr>
          <w:lang w:val="sr-Latn-RS"/>
        </w:rPr>
        <w:t>Funkcionalnost deljenja iskustava omogućava korisnicima da interaktivno komuniciraju putem platforme, što uključuje deljenje putovanja i iskustva sa drugim korisnicima putem objava u vidu dnevnika.</w:t>
      </w:r>
    </w:p>
    <w:p w14:paraId="1E90EA0A" w14:textId="42832369" w:rsidR="00A146F3" w:rsidRDefault="00A146F3">
      <w:pPr>
        <w:pStyle w:val="Heading2"/>
        <w:rPr>
          <w:lang w:val="sr-Latn-RS"/>
        </w:rPr>
      </w:pPr>
      <w:bookmarkStart w:id="41" w:name="_Toc150255765"/>
      <w:r>
        <w:rPr>
          <w:lang w:val="sr-Latn-RS"/>
        </w:rPr>
        <w:t>Lajkovanje dnevnika drugih korisnika</w:t>
      </w:r>
    </w:p>
    <w:p w14:paraId="5BB397DF" w14:textId="45A0AB8E" w:rsidR="00A146F3" w:rsidRPr="00A146F3" w:rsidRDefault="00A146F3" w:rsidP="00334A27">
      <w:pPr>
        <w:ind w:left="720"/>
        <w:rPr>
          <w:lang w:val="sr-Latn-RS"/>
        </w:rPr>
      </w:pPr>
      <w:r w:rsidRPr="00A146F3">
        <w:rPr>
          <w:lang w:val="sr-Latn-RS"/>
        </w:rPr>
        <w:t>Funkcionalnost lajkovanja objava drugih korisnika doprinosi interaktivnosti platforme, omogućavajući korisnicima da izraze pozitivno mišljenje o sadržaju koji dele drugi korisnici. Ovaj zahtev uključuje</w:t>
      </w:r>
      <w:r>
        <w:rPr>
          <w:lang w:val="sr-Latn-RS"/>
        </w:rPr>
        <w:t xml:space="preserve"> o</w:t>
      </w:r>
      <w:r w:rsidRPr="00A146F3">
        <w:rPr>
          <w:lang w:val="sr-Latn-RS"/>
        </w:rPr>
        <w:t xml:space="preserve">mogućavanje korisnicima da dodaju "lajk" na objave drugih korisnika kako bi izrazili svoje odobravanje ili interesovanje za određeni sadržaj. </w:t>
      </w:r>
      <w:r w:rsidR="00334A27">
        <w:rPr>
          <w:lang w:val="sr-Latn-RS"/>
        </w:rPr>
        <w:t>Biće dostupan i j</w:t>
      </w:r>
      <w:r w:rsidRPr="00A146F3">
        <w:rPr>
          <w:lang w:val="sr-Latn-RS"/>
        </w:rPr>
        <w:t>asan prikaz broja lajkova na svakoj objavi kako bi korisnici mogli videti popularnost i prihvaćenost određenih sadržaja.</w:t>
      </w:r>
    </w:p>
    <w:p w14:paraId="2CD00BC8" w14:textId="6BCC7AD3" w:rsidR="006F56C1" w:rsidRDefault="008A188F">
      <w:pPr>
        <w:pStyle w:val="Heading2"/>
        <w:rPr>
          <w:lang w:val="sr-Latn-RS"/>
        </w:rPr>
      </w:pPr>
      <w:r>
        <w:rPr>
          <w:lang w:val="sr-Latn-RS"/>
        </w:rPr>
        <w:t>Pretraživanje</w:t>
      </w:r>
      <w:r w:rsidR="006F56C1">
        <w:rPr>
          <w:lang w:val="sr-Latn-RS"/>
        </w:rPr>
        <w:t xml:space="preserve"> dnevnika</w:t>
      </w:r>
    </w:p>
    <w:p w14:paraId="4A2E8571" w14:textId="34CCC77A" w:rsidR="0001543A" w:rsidRDefault="006F56C1" w:rsidP="00A906BD">
      <w:pPr>
        <w:ind w:left="720"/>
        <w:rPr>
          <w:lang w:val="sr-Latn-RS"/>
        </w:rPr>
      </w:pPr>
      <w:r w:rsidRPr="006F56C1">
        <w:rPr>
          <w:lang w:val="sr-Latn-RS"/>
        </w:rPr>
        <w:t xml:space="preserve">Dodavanje funkcije pretrage omogućava korisnicima brzo i efikasno pronalaženje relevantnih informacija na platformi. Ovaj zahtev </w:t>
      </w:r>
      <w:r w:rsidR="008A188F">
        <w:rPr>
          <w:lang w:val="sr-Latn-RS"/>
        </w:rPr>
        <w:t>omogućava</w:t>
      </w:r>
      <w:r>
        <w:rPr>
          <w:lang w:val="sr-Latn-RS"/>
        </w:rPr>
        <w:t xml:space="preserve"> </w:t>
      </w:r>
      <w:r w:rsidRPr="006F56C1">
        <w:rPr>
          <w:lang w:val="sr-Latn-RS"/>
        </w:rPr>
        <w:t xml:space="preserve">korisnicima da pretražuju destinacije na osnovu različitih kriterijuma, kao što su naziv destinacije, region, popularnost ili </w:t>
      </w:r>
      <w:r w:rsidR="008A188F">
        <w:rPr>
          <w:lang w:val="sr-Latn-RS"/>
        </w:rPr>
        <w:t>godišnje</w:t>
      </w:r>
      <w:r w:rsidR="00A906BD">
        <w:rPr>
          <w:lang w:val="sr-Latn-RS"/>
        </w:rPr>
        <w:t xml:space="preserve"> doba</w:t>
      </w:r>
      <w:r w:rsidRPr="006F56C1">
        <w:rPr>
          <w:lang w:val="sr-Latn-RS"/>
        </w:rPr>
        <w:t>.</w:t>
      </w:r>
    </w:p>
    <w:p w14:paraId="59410F44" w14:textId="162FA01F" w:rsidR="008A188F" w:rsidRDefault="00A906BD" w:rsidP="008A188F">
      <w:pPr>
        <w:ind w:left="720"/>
        <w:rPr>
          <w:lang w:val="sr-Latn-RS"/>
        </w:rPr>
      </w:pPr>
      <w:r>
        <w:rPr>
          <w:lang w:val="sr-Latn-RS"/>
        </w:rPr>
        <w:t xml:space="preserve">Ovaj zahtev takodje </w:t>
      </w:r>
      <w:r w:rsidR="008A188F">
        <w:rPr>
          <w:lang w:val="sr-Latn-RS"/>
        </w:rPr>
        <w:t>uključuje</w:t>
      </w:r>
      <w:r>
        <w:rPr>
          <w:lang w:val="sr-Latn-RS"/>
        </w:rPr>
        <w:t xml:space="preserve"> s</w:t>
      </w:r>
      <w:r w:rsidR="006F56C1" w:rsidRPr="006F56C1">
        <w:rPr>
          <w:lang w:val="sr-Latn-RS"/>
        </w:rPr>
        <w:t xml:space="preserve">ortiranje </w:t>
      </w:r>
      <w:r>
        <w:rPr>
          <w:lang w:val="sr-Latn-RS"/>
        </w:rPr>
        <w:t>r</w:t>
      </w:r>
      <w:r w:rsidR="006F56C1" w:rsidRPr="006F56C1">
        <w:rPr>
          <w:lang w:val="sr-Latn-RS"/>
        </w:rPr>
        <w:t xml:space="preserve">ezultata pretrage po </w:t>
      </w:r>
      <w:r w:rsidR="0001543A">
        <w:rPr>
          <w:lang w:val="sr-Latn-RS"/>
        </w:rPr>
        <w:t xml:space="preserve">popularnosti destinacije za navedenu pretragu ili po </w:t>
      </w:r>
      <w:r>
        <w:rPr>
          <w:lang w:val="sr-Latn-RS"/>
        </w:rPr>
        <w:t>broj</w:t>
      </w:r>
      <w:r w:rsidR="0001543A">
        <w:rPr>
          <w:lang w:val="sr-Latn-RS"/>
        </w:rPr>
        <w:t>u</w:t>
      </w:r>
      <w:r>
        <w:rPr>
          <w:lang w:val="sr-Latn-RS"/>
        </w:rPr>
        <w:t xml:space="preserve"> lajkova</w:t>
      </w:r>
      <w:r w:rsidR="00F15D70">
        <w:rPr>
          <w:lang w:val="sr-Latn-RS"/>
        </w:rPr>
        <w:t xml:space="preserve"> (</w:t>
      </w:r>
      <w:r w:rsidR="008A188F">
        <w:rPr>
          <w:lang w:val="sr-Latn-RS"/>
        </w:rPr>
        <w:t>rastući</w:t>
      </w:r>
      <w:r w:rsidR="00F15D70">
        <w:rPr>
          <w:lang w:val="sr-Latn-RS"/>
        </w:rPr>
        <w:t xml:space="preserve"> i </w:t>
      </w:r>
      <w:r w:rsidR="008A188F">
        <w:rPr>
          <w:lang w:val="sr-Latn-RS"/>
        </w:rPr>
        <w:t>opadajući</w:t>
      </w:r>
      <w:r w:rsidR="0001543A">
        <w:rPr>
          <w:lang w:val="sr-Latn-RS"/>
        </w:rPr>
        <w:t>)</w:t>
      </w:r>
      <w:r w:rsidR="006F56C1" w:rsidRPr="006F56C1">
        <w:rPr>
          <w:lang w:val="sr-Latn-RS"/>
        </w:rPr>
        <w:t>.</w:t>
      </w:r>
    </w:p>
    <w:p w14:paraId="5FF11A7F" w14:textId="314E4D84" w:rsidR="006F56C1" w:rsidRPr="006F56C1" w:rsidRDefault="008A188F" w:rsidP="00CE3592">
      <w:pPr>
        <w:ind w:left="720"/>
        <w:rPr>
          <w:lang w:val="sr-Latn-RS"/>
        </w:rPr>
      </w:pPr>
      <w:r>
        <w:rPr>
          <w:lang w:val="sr-Latn-RS"/>
        </w:rPr>
        <w:t>Takođe, biće o</w:t>
      </w:r>
      <w:r w:rsidR="006F56C1" w:rsidRPr="006F56C1">
        <w:rPr>
          <w:lang w:val="sr-Latn-RS"/>
        </w:rPr>
        <w:t>moguć</w:t>
      </w:r>
      <w:r>
        <w:rPr>
          <w:lang w:val="sr-Latn-RS"/>
        </w:rPr>
        <w:t xml:space="preserve">ena </w:t>
      </w:r>
      <w:r w:rsidR="006F56C1" w:rsidRPr="006F56C1">
        <w:rPr>
          <w:lang w:val="sr-Latn-RS"/>
        </w:rPr>
        <w:t>primen</w:t>
      </w:r>
      <w:r>
        <w:rPr>
          <w:lang w:val="sr-Latn-RS"/>
        </w:rPr>
        <w:t>a</w:t>
      </w:r>
      <w:r w:rsidR="006F56C1" w:rsidRPr="006F56C1">
        <w:rPr>
          <w:lang w:val="sr-Latn-RS"/>
        </w:rPr>
        <w:t xml:space="preserve"> filter</w:t>
      </w:r>
      <w:r>
        <w:rPr>
          <w:lang w:val="sr-Latn-RS"/>
        </w:rPr>
        <w:t>a</w:t>
      </w:r>
      <w:r w:rsidR="006F56C1" w:rsidRPr="006F56C1">
        <w:rPr>
          <w:lang w:val="sr-Latn-RS"/>
        </w:rPr>
        <w:t xml:space="preserve"> kako bi suzili rezultate pretrage prema njihovim preferencijama, kao što su vrsta destinacije, klima.</w:t>
      </w:r>
    </w:p>
    <w:p w14:paraId="4EACA80E" w14:textId="67EDE751" w:rsidR="00206E1F" w:rsidRPr="00C02871" w:rsidRDefault="000854CF">
      <w:pPr>
        <w:pStyle w:val="Heading2"/>
        <w:rPr>
          <w:lang w:val="sr-Latn-RS"/>
        </w:rPr>
      </w:pPr>
      <w:r w:rsidRPr="00C02871">
        <w:rPr>
          <w:lang w:val="sr-Latn-RS"/>
        </w:rPr>
        <w:t xml:space="preserve">Autentifikacija i </w:t>
      </w:r>
      <w:r w:rsidR="007032F3">
        <w:rPr>
          <w:lang w:val="sr-Latn-RS"/>
        </w:rPr>
        <w:t>a</w:t>
      </w:r>
      <w:r w:rsidRPr="00C02871">
        <w:rPr>
          <w:lang w:val="sr-Latn-RS"/>
        </w:rPr>
        <w:t>utorizacija</w:t>
      </w:r>
      <w:bookmarkEnd w:id="41"/>
    </w:p>
    <w:p w14:paraId="7EA78267" w14:textId="34F3628D" w:rsidR="006A3D77" w:rsidRPr="00C02871" w:rsidRDefault="006A3D77" w:rsidP="00CC4979">
      <w:pPr>
        <w:pStyle w:val="BodyText"/>
        <w:rPr>
          <w:lang w:val="sr-Latn-RS"/>
        </w:rPr>
      </w:pPr>
      <w:r w:rsidRPr="00C02871">
        <w:rPr>
          <w:lang w:val="sr-Latn-RS"/>
        </w:rPr>
        <w:t>Ovaj zahtev fokusira se na implementaciju sistema za autentifikaciju korisnika radi obezbeđivanja sigurnosti i zaštite podataka. To podrazumeva:</w:t>
      </w:r>
    </w:p>
    <w:p w14:paraId="450AE62F" w14:textId="0018616D" w:rsidR="006A3D77" w:rsidRPr="00C02871" w:rsidRDefault="006A3D77" w:rsidP="006A3D77">
      <w:pPr>
        <w:pStyle w:val="BodyText"/>
        <w:rPr>
          <w:lang w:val="sr-Latn-RS"/>
        </w:rPr>
      </w:pPr>
      <w:r w:rsidRPr="00C02871">
        <w:rPr>
          <w:lang w:val="sr-Latn-RS"/>
        </w:rPr>
        <w:t>Sistem Autentifikacije: Postojanje sigurnog sistema prijave korisnika putem korisničkih imena i lozinki</w:t>
      </w:r>
      <w:r w:rsidR="00761C2A" w:rsidRPr="00C02871">
        <w:rPr>
          <w:lang w:val="sr-Latn-RS"/>
        </w:rPr>
        <w:t>;</w:t>
      </w:r>
    </w:p>
    <w:p w14:paraId="50B80EB5" w14:textId="4DE65609" w:rsidR="00206E1F" w:rsidRPr="00C02871" w:rsidRDefault="006A3D77" w:rsidP="006A3D77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Autorizacija: Obezbeđivanje pristupa različitim delovima aplikacije na osnovu </w:t>
      </w:r>
      <w:r w:rsidR="00761C2A" w:rsidRPr="00C02871">
        <w:rPr>
          <w:lang w:val="sr-Latn-RS"/>
        </w:rPr>
        <w:t>uloge korisnika</w:t>
      </w:r>
      <w:r w:rsidR="009029D5" w:rsidRPr="00C02871">
        <w:rPr>
          <w:lang w:val="sr-Latn-RS"/>
        </w:rPr>
        <w:t>.</w:t>
      </w:r>
    </w:p>
    <w:p w14:paraId="401905A1" w14:textId="5D01F36C" w:rsidR="00206E1F" w:rsidRPr="00C02871" w:rsidRDefault="00D05CDE">
      <w:pPr>
        <w:pStyle w:val="Heading2"/>
        <w:rPr>
          <w:lang w:val="sr-Latn-RS"/>
        </w:rPr>
      </w:pPr>
      <w:bookmarkStart w:id="42" w:name="_Toc150255766"/>
      <w:r>
        <w:rPr>
          <w:lang w:val="sr-Latn-RS"/>
        </w:rPr>
        <w:t>Podešavanje</w:t>
      </w:r>
      <w:r w:rsidR="007032F3">
        <w:rPr>
          <w:lang w:val="sr-Latn-RS"/>
        </w:rPr>
        <w:t xml:space="preserve"> p</w:t>
      </w:r>
      <w:r w:rsidR="00A14EC4" w:rsidRPr="00C02871">
        <w:rPr>
          <w:lang w:val="sr-Latn-RS"/>
        </w:rPr>
        <w:t>rivatnost</w:t>
      </w:r>
      <w:r w:rsidR="007032F3">
        <w:rPr>
          <w:lang w:val="sr-Latn-RS"/>
        </w:rPr>
        <w:t>i</w:t>
      </w:r>
      <w:r w:rsidR="00A14EC4" w:rsidRPr="00C02871">
        <w:rPr>
          <w:lang w:val="sr-Latn-RS"/>
        </w:rPr>
        <w:t xml:space="preserve"> </w:t>
      </w:r>
      <w:bookmarkEnd w:id="42"/>
      <w:r w:rsidR="007032F3">
        <w:rPr>
          <w:lang w:val="sr-Latn-RS"/>
        </w:rPr>
        <w:t>objava</w:t>
      </w:r>
    </w:p>
    <w:p w14:paraId="1AF9BD18" w14:textId="33EAC68B" w:rsidR="00206E1F" w:rsidRPr="00C02871" w:rsidRDefault="00761C2A" w:rsidP="00761C2A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Funkcionalnost privatnosti podataka fokusira se na pružanje opcija za postavke privatnosti odnosno </w:t>
      </w:r>
      <w:r w:rsidR="00351997" w:rsidRPr="00C02871">
        <w:rPr>
          <w:lang w:val="sr-Latn-RS"/>
        </w:rPr>
        <w:t>pružanje</w:t>
      </w:r>
      <w:r w:rsidR="00EE5997" w:rsidRPr="00C02871">
        <w:rPr>
          <w:lang w:val="sr-Latn-RS"/>
        </w:rPr>
        <w:t xml:space="preserve"> </w:t>
      </w:r>
      <w:r w:rsidRPr="00C02871">
        <w:rPr>
          <w:lang w:val="sr-Latn-RS"/>
        </w:rPr>
        <w:t xml:space="preserve"> korisnicima mogućnost da podešavaju </w:t>
      </w:r>
      <w:r w:rsidR="00EE5997" w:rsidRPr="00C02871">
        <w:rPr>
          <w:lang w:val="sr-Latn-RS"/>
        </w:rPr>
        <w:t>privatnost svojih objava (</w:t>
      </w:r>
      <w:r w:rsidR="00351997" w:rsidRPr="00C02871">
        <w:rPr>
          <w:lang w:val="sr-Latn-RS"/>
        </w:rPr>
        <w:t>hoće</w:t>
      </w:r>
      <w:r w:rsidR="00EE5997" w:rsidRPr="00C02871">
        <w:rPr>
          <w:lang w:val="sr-Latn-RS"/>
        </w:rPr>
        <w:t xml:space="preserve"> li objave biti dostupne samo njima ili svim korisnicima sistema).</w:t>
      </w:r>
    </w:p>
    <w:p w14:paraId="17804DCB" w14:textId="77777777" w:rsidR="00206E1F" w:rsidRPr="00C02871" w:rsidRDefault="00B849B5" w:rsidP="00B849B5">
      <w:pPr>
        <w:pStyle w:val="Heading1"/>
        <w:numPr>
          <w:ilvl w:val="0"/>
          <w:numId w:val="12"/>
        </w:numPr>
        <w:rPr>
          <w:lang w:val="sr-Latn-RS"/>
        </w:rPr>
      </w:pPr>
      <w:bookmarkStart w:id="43" w:name="_Toc161771518"/>
      <w:bookmarkStart w:id="44" w:name="_Toc150255767"/>
      <w:r w:rsidRPr="00C02871">
        <w:rPr>
          <w:lang w:val="sr-Latn-RS"/>
        </w:rPr>
        <w:t>Ograničenja</w:t>
      </w:r>
      <w:bookmarkEnd w:id="43"/>
      <w:bookmarkEnd w:id="44"/>
      <w:r w:rsidR="00206E1F" w:rsidRPr="00C02871">
        <w:rPr>
          <w:lang w:val="sr-Latn-RS"/>
        </w:rPr>
        <w:t xml:space="preserve"> </w:t>
      </w:r>
    </w:p>
    <w:p w14:paraId="3035221D" w14:textId="32EEAE56" w:rsidR="00206E1F" w:rsidRPr="00C02871" w:rsidRDefault="00A82910" w:rsidP="00A82910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Kao dopuna pretpostavki i zavisnosti definisanih u odeljku 6,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razvij</w:t>
      </w:r>
      <w:r w:rsidR="00183456" w:rsidRPr="00C02871">
        <w:rPr>
          <w:lang w:val="sr-Latn-RS"/>
        </w:rPr>
        <w:t>ena</w:t>
      </w:r>
      <w:r w:rsidRPr="00C02871">
        <w:rPr>
          <w:lang w:val="sr-Latn-RS"/>
        </w:rPr>
        <w:t xml:space="preserve"> pod sledećim ograničenjima:</w:t>
      </w:r>
    </w:p>
    <w:p w14:paraId="016A8350" w14:textId="6AFA3805" w:rsidR="00206E1F" w:rsidRPr="00C02871" w:rsidRDefault="00183456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Aplikacija</w:t>
      </w:r>
      <w:r w:rsidR="00A82910" w:rsidRPr="00C02871">
        <w:rPr>
          <w:lang w:val="sr-Latn-RS"/>
        </w:rPr>
        <w:t xml:space="preserve"> neće zahtevati nabavljanje novog hardvera</w:t>
      </w:r>
      <w:r w:rsidR="00206E1F" w:rsidRPr="00C02871">
        <w:rPr>
          <w:lang w:val="sr-Latn-RS"/>
        </w:rPr>
        <w:t>.</w:t>
      </w:r>
    </w:p>
    <w:p w14:paraId="6E3C4031" w14:textId="54CBEBBD" w:rsidR="00206E1F" w:rsidRPr="00C02871" w:rsidRDefault="00183456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>Aplikacija</w:t>
      </w:r>
      <w:r w:rsidR="00A82910" w:rsidRPr="00C02871">
        <w:rPr>
          <w:lang w:val="sr-Latn-RS"/>
        </w:rPr>
        <w:t xml:space="preserve"> će se osloniti na besplatna softverska rešenja (skripting jezik, DBMS, Web server), tako da neće zahtevati kupovinu dodatnog softvera</w:t>
      </w:r>
      <w:r w:rsidR="00206E1F" w:rsidRPr="00C02871">
        <w:rPr>
          <w:lang w:val="sr-Latn-RS"/>
        </w:rPr>
        <w:t>.</w:t>
      </w:r>
    </w:p>
    <w:p w14:paraId="1877977C" w14:textId="77777777" w:rsidR="00206E1F" w:rsidRPr="00C02871" w:rsidRDefault="00B849B5" w:rsidP="00B849B5">
      <w:pPr>
        <w:pStyle w:val="Heading1"/>
        <w:numPr>
          <w:ilvl w:val="0"/>
          <w:numId w:val="20"/>
        </w:numPr>
        <w:rPr>
          <w:lang w:val="sr-Latn-RS"/>
        </w:rPr>
      </w:pPr>
      <w:bookmarkStart w:id="45" w:name="_Toc161771519"/>
      <w:bookmarkStart w:id="46" w:name="_Toc150255768"/>
      <w:r w:rsidRPr="00C02871">
        <w:rPr>
          <w:lang w:val="sr-Latn-RS"/>
        </w:rPr>
        <w:t>Zahtevi u pogledu kvaliteta</w:t>
      </w:r>
      <w:bookmarkEnd w:id="45"/>
      <w:bookmarkEnd w:id="46"/>
      <w:r w:rsidR="00206E1F" w:rsidRPr="00C02871">
        <w:rPr>
          <w:lang w:val="sr-Latn-RS"/>
        </w:rPr>
        <w:t xml:space="preserve"> </w:t>
      </w:r>
    </w:p>
    <w:p w14:paraId="3EFB1C7B" w14:textId="77777777" w:rsidR="00206E1F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U ovom odeljku definisan je očekivani kvalitet u pogledu performansi, robusnosti, tolerancije na otkaze i lakoće korišćenja.</w:t>
      </w:r>
    </w:p>
    <w:p w14:paraId="42806982" w14:textId="0F9AEF81" w:rsidR="00BC2229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Dostupnost</w:t>
      </w:r>
      <w:r w:rsidR="00206E1F" w:rsidRPr="00C02871">
        <w:rPr>
          <w:lang w:val="sr-Latn-RS"/>
        </w:rPr>
        <w:t xml:space="preserve">: 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biti dostupn</w:t>
      </w:r>
      <w:r w:rsidR="00183456" w:rsidRPr="00C02871">
        <w:rPr>
          <w:lang w:val="sr-Latn-RS"/>
        </w:rPr>
        <w:t>a</w:t>
      </w:r>
      <w:r w:rsidRPr="00C02871">
        <w:rPr>
          <w:lang w:val="sr-Latn-RS"/>
        </w:rPr>
        <w:t xml:space="preserve"> 24 časa dnevno, 7 dana u nedelji.</w:t>
      </w:r>
    </w:p>
    <w:p w14:paraId="535C7D5D" w14:textId="07A00332" w:rsidR="00206E1F" w:rsidRPr="00C02871" w:rsidRDefault="00BC2229" w:rsidP="00BC2229">
      <w:pPr>
        <w:pStyle w:val="BodyText"/>
        <w:rPr>
          <w:lang w:val="sr-Latn-RS"/>
        </w:rPr>
      </w:pPr>
      <w:r w:rsidRPr="00C02871">
        <w:rPr>
          <w:lang w:val="sr-Latn-RS"/>
        </w:rPr>
        <w:t>Lakoća korišćenja:</w:t>
      </w:r>
      <w:r w:rsidR="00206E1F" w:rsidRPr="00C02871">
        <w:rPr>
          <w:lang w:val="sr-Latn-RS"/>
        </w:rPr>
        <w:t xml:space="preserve"> </w:t>
      </w:r>
      <w:r w:rsidR="0069445A" w:rsidRPr="00C02871">
        <w:rPr>
          <w:lang w:val="sr-Latn-RS"/>
        </w:rPr>
        <w:t xml:space="preserve"> </w:t>
      </w:r>
      <w:r w:rsidR="00183456" w:rsidRPr="00C02871">
        <w:rPr>
          <w:lang w:val="sr-Latn-RS"/>
        </w:rPr>
        <w:t>Aplikacija</w:t>
      </w:r>
      <w:r w:rsidRPr="00C02871">
        <w:rPr>
          <w:lang w:val="sr-Latn-RS"/>
        </w:rPr>
        <w:t xml:space="preserve"> će posedovati jednostavan i intuitivan interfejs prilagođen profilima korisnika koji će ga koristiti.</w:t>
      </w:r>
    </w:p>
    <w:p w14:paraId="1E422A29" w14:textId="5BA7645A" w:rsidR="00206E1F" w:rsidRPr="00C02871" w:rsidRDefault="0069445A" w:rsidP="001F7D36">
      <w:pPr>
        <w:pStyle w:val="BodyText"/>
        <w:rPr>
          <w:lang w:val="sr-Latn-RS"/>
        </w:rPr>
      </w:pPr>
      <w:r w:rsidRPr="00C02871">
        <w:rPr>
          <w:lang w:val="sr-Latn-RS"/>
        </w:rPr>
        <w:t>Održavanje</w:t>
      </w:r>
      <w:r w:rsidR="00206E1F" w:rsidRPr="00C02871">
        <w:rPr>
          <w:lang w:val="sr-Latn-RS"/>
        </w:rPr>
        <w:t xml:space="preserve">:  </w:t>
      </w:r>
      <w:r w:rsidR="00CA36B9" w:rsidRPr="00C02871">
        <w:rPr>
          <w:lang w:val="sr-Latn-RS"/>
        </w:rPr>
        <w:t>Aplikacija</w:t>
      </w:r>
      <w:r w:rsidRPr="00C02871">
        <w:rPr>
          <w:lang w:val="sr-Latn-RS"/>
        </w:rPr>
        <w:t xml:space="preserve"> </w:t>
      </w:r>
      <w:r w:rsidR="001F7D36" w:rsidRPr="00C02871">
        <w:rPr>
          <w:lang w:val="sr-Latn-RS"/>
        </w:rPr>
        <w:t>treba</w:t>
      </w:r>
      <w:r w:rsidRPr="00C02871">
        <w:rPr>
          <w:lang w:val="sr-Latn-RS"/>
        </w:rPr>
        <w:t xml:space="preserve"> biti jednostav</w:t>
      </w:r>
      <w:r w:rsidR="00CA36B9" w:rsidRPr="00C02871">
        <w:rPr>
          <w:lang w:val="sr-Latn-RS"/>
        </w:rPr>
        <w:t>na</w:t>
      </w:r>
      <w:r w:rsidRPr="00C02871">
        <w:rPr>
          <w:lang w:val="sr-Latn-RS"/>
        </w:rPr>
        <w:t xml:space="preserve"> za održavanje. Potrebno je izdvojiti grafički dizajn od sadržaja. Podatke koje čine sadržaj treba čuvati u bazi podataka</w:t>
      </w:r>
      <w:r w:rsidR="00206E1F" w:rsidRPr="00C02871">
        <w:rPr>
          <w:lang w:val="sr-Latn-RS"/>
        </w:rPr>
        <w:t>.</w:t>
      </w:r>
    </w:p>
    <w:p w14:paraId="6B582469" w14:textId="77777777" w:rsidR="00206E1F" w:rsidRPr="00C02871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47" w:name="_Toc161771520"/>
      <w:bookmarkStart w:id="48" w:name="_Toc150255769"/>
      <w:r w:rsidRPr="00C02871">
        <w:rPr>
          <w:lang w:val="sr-Latn-RS"/>
        </w:rPr>
        <w:lastRenderedPageBreak/>
        <w:t>Prioritet funkcionalnosti</w:t>
      </w:r>
      <w:bookmarkEnd w:id="47"/>
      <w:bookmarkEnd w:id="48"/>
    </w:p>
    <w:p w14:paraId="2F79AEDB" w14:textId="77777777" w:rsidR="00206E1F" w:rsidRPr="00C02871" w:rsidRDefault="00CA62F9" w:rsidP="00CA62F9">
      <w:pPr>
        <w:pStyle w:val="BodyText"/>
        <w:rPr>
          <w:lang w:val="sr-Latn-RS"/>
        </w:rPr>
      </w:pPr>
      <w:r w:rsidRPr="00C02871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4B307CA3" w14:textId="6D189226" w:rsidR="00767EA7" w:rsidRPr="00C02871" w:rsidRDefault="00767EA7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Kreiranje </w:t>
      </w:r>
      <w:r w:rsidR="00D15FBE" w:rsidRPr="00C02871">
        <w:rPr>
          <w:lang w:val="sr-Latn-RS"/>
        </w:rPr>
        <w:t>k</w:t>
      </w:r>
      <w:r w:rsidRPr="00C02871">
        <w:rPr>
          <w:lang w:val="sr-Latn-RS"/>
        </w:rPr>
        <w:t xml:space="preserve">orisničkog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rofila</w:t>
      </w:r>
    </w:p>
    <w:p w14:paraId="2DBEF2A1" w14:textId="6F2503D2" w:rsidR="00C83DEF" w:rsidRPr="00C02871" w:rsidRDefault="003A32A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Unos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utovanja</w:t>
      </w:r>
      <w:r w:rsidR="00D21A8C" w:rsidRPr="00C02871">
        <w:rPr>
          <w:lang w:val="sr-Latn-RS"/>
        </w:rPr>
        <w:t xml:space="preserve"> </w:t>
      </w:r>
    </w:p>
    <w:p w14:paraId="116ECAB4" w14:textId="63E879F0" w:rsidR="00C83DEF" w:rsidRPr="00C02871" w:rsidRDefault="003A32A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Recenzije i </w:t>
      </w:r>
      <w:r w:rsidR="00D15FBE" w:rsidRPr="00C02871">
        <w:rPr>
          <w:lang w:val="sr-Latn-RS"/>
        </w:rPr>
        <w:t>o</w:t>
      </w:r>
      <w:r w:rsidRPr="00C02871">
        <w:rPr>
          <w:lang w:val="sr-Latn-RS"/>
        </w:rPr>
        <w:t>cene</w:t>
      </w:r>
    </w:p>
    <w:p w14:paraId="6263286A" w14:textId="14ABCC38" w:rsidR="00C83DEF" w:rsidRPr="00C02871" w:rsidRDefault="003A32A1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Deljenje </w:t>
      </w:r>
      <w:r w:rsidR="00D15FBE" w:rsidRPr="00C02871">
        <w:rPr>
          <w:lang w:val="sr-Latn-RS"/>
        </w:rPr>
        <w:t>i</w:t>
      </w:r>
      <w:r w:rsidRPr="00C02871">
        <w:rPr>
          <w:lang w:val="sr-Latn-RS"/>
        </w:rPr>
        <w:t>skustava</w:t>
      </w:r>
    </w:p>
    <w:p w14:paraId="11126039" w14:textId="57AD91BC" w:rsidR="00C83DEF" w:rsidRPr="00C02871" w:rsidRDefault="000F32A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Autentifikacija i </w:t>
      </w:r>
      <w:r w:rsidR="00D15FBE" w:rsidRPr="00C02871">
        <w:rPr>
          <w:lang w:val="sr-Latn-RS"/>
        </w:rPr>
        <w:t>a</w:t>
      </w:r>
      <w:r w:rsidRPr="00C02871">
        <w:rPr>
          <w:lang w:val="sr-Latn-RS"/>
        </w:rPr>
        <w:t>utorizacija</w:t>
      </w:r>
    </w:p>
    <w:p w14:paraId="09022BE6" w14:textId="3DD46D7C" w:rsidR="00C83DEF" w:rsidRPr="00C02871" w:rsidRDefault="000F32A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Privatnost </w:t>
      </w:r>
      <w:r w:rsidR="00D15FBE" w:rsidRPr="00C02871">
        <w:rPr>
          <w:lang w:val="sr-Latn-RS"/>
        </w:rPr>
        <w:t>p</w:t>
      </w:r>
      <w:r w:rsidRPr="00C02871">
        <w:rPr>
          <w:lang w:val="sr-Latn-RS"/>
        </w:rPr>
        <w:t>odataka</w:t>
      </w:r>
    </w:p>
    <w:p w14:paraId="335ACB15" w14:textId="543E94FB" w:rsidR="00206E1F" w:rsidRPr="00C02871" w:rsidRDefault="000F32A5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RS"/>
        </w:rPr>
      </w:pPr>
      <w:r w:rsidRPr="00C02871">
        <w:rPr>
          <w:lang w:val="sr-Latn-RS"/>
        </w:rPr>
        <w:t xml:space="preserve">Administratorske </w:t>
      </w:r>
      <w:r w:rsidR="00D15FBE" w:rsidRPr="00C02871">
        <w:rPr>
          <w:lang w:val="sr-Latn-RS"/>
        </w:rPr>
        <w:t>o</w:t>
      </w:r>
      <w:r w:rsidRPr="00C02871">
        <w:rPr>
          <w:lang w:val="sr-Latn-RS"/>
        </w:rPr>
        <w:t>pcije</w:t>
      </w:r>
    </w:p>
    <w:p w14:paraId="3D2DA4C5" w14:textId="77777777" w:rsidR="00206E1F" w:rsidRPr="00C02871" w:rsidRDefault="00B849B5">
      <w:pPr>
        <w:pStyle w:val="Heading1"/>
        <w:rPr>
          <w:lang w:val="sr-Latn-RS"/>
        </w:rPr>
      </w:pPr>
      <w:bookmarkStart w:id="49" w:name="_Toc161771521"/>
      <w:bookmarkStart w:id="50" w:name="_Toc150255770"/>
      <w:r w:rsidRPr="00C02871">
        <w:rPr>
          <w:lang w:val="sr-Latn-RS"/>
        </w:rPr>
        <w:t>Nefunkcionalni zahtevi</w:t>
      </w:r>
      <w:bookmarkEnd w:id="49"/>
      <w:bookmarkEnd w:id="50"/>
    </w:p>
    <w:p w14:paraId="1B16DFA0" w14:textId="77777777" w:rsidR="00206E1F" w:rsidRPr="00C02871" w:rsidRDefault="00B849B5" w:rsidP="00B849B5">
      <w:pPr>
        <w:pStyle w:val="Heading2"/>
        <w:rPr>
          <w:lang w:val="sr-Latn-RS"/>
        </w:rPr>
      </w:pPr>
      <w:bookmarkStart w:id="51" w:name="_Toc161771522"/>
      <w:bookmarkStart w:id="52" w:name="_Toc150255771"/>
      <w:r w:rsidRPr="00C02871">
        <w:rPr>
          <w:lang w:val="sr-Latn-RS"/>
        </w:rPr>
        <w:t>Zahtevi u pogledu standardizacije</w:t>
      </w:r>
      <w:bookmarkEnd w:id="51"/>
      <w:bookmarkEnd w:id="52"/>
    </w:p>
    <w:p w14:paraId="578DD098" w14:textId="59F4FC4F" w:rsidR="00206E1F" w:rsidRPr="00C02871" w:rsidRDefault="006C6664" w:rsidP="003356F6">
      <w:pPr>
        <w:pStyle w:val="BodyText"/>
        <w:rPr>
          <w:lang w:val="sr-Latn-RS"/>
        </w:rPr>
      </w:pPr>
      <w:r w:rsidRPr="00C02871">
        <w:rPr>
          <w:lang w:val="sr-Latn-RS"/>
        </w:rPr>
        <w:t>Aplikacija treba da bude usaglašena sa opštim internet standardima kao što su HTTP/HTTPS protokoli, HTML, CSS i JavaScript specifikacije. Takođe, treba da se pridržava protokola i standarde komunikacije sa drugim veb servisima i API-ima kako bi obezbedila kompatibilnost i interoperabilnost sa drugim sistemima i platformama na internetu</w:t>
      </w:r>
      <w:r w:rsidR="00491CC1" w:rsidRPr="00C02871">
        <w:rPr>
          <w:lang w:val="sr-Latn-RS"/>
        </w:rPr>
        <w:t>.</w:t>
      </w:r>
    </w:p>
    <w:p w14:paraId="76883E64" w14:textId="77777777" w:rsidR="00206E1F" w:rsidRPr="00C02871" w:rsidRDefault="00B849B5" w:rsidP="00B849B5">
      <w:pPr>
        <w:pStyle w:val="Heading2"/>
        <w:rPr>
          <w:lang w:val="sr-Latn-RS"/>
        </w:rPr>
      </w:pPr>
      <w:bookmarkStart w:id="53" w:name="_Toc161771523"/>
      <w:bookmarkStart w:id="54" w:name="_Toc150255772"/>
      <w:r w:rsidRPr="00C02871">
        <w:rPr>
          <w:lang w:val="sr-Latn-RS"/>
        </w:rPr>
        <w:t>Sistemski zahtevi</w:t>
      </w:r>
      <w:bookmarkEnd w:id="53"/>
      <w:bookmarkEnd w:id="54"/>
    </w:p>
    <w:p w14:paraId="63CE8719" w14:textId="163EDC79" w:rsidR="00206E1F" w:rsidRPr="00C02871" w:rsidRDefault="00867FE8" w:rsidP="003356F6">
      <w:pPr>
        <w:pStyle w:val="BodyText"/>
        <w:rPr>
          <w:lang w:val="sr-Latn-RS"/>
        </w:rPr>
      </w:pPr>
      <w:r w:rsidRPr="00C02871">
        <w:rPr>
          <w:lang w:val="sr-Latn-RS"/>
        </w:rPr>
        <w:t>Voyages</w:t>
      </w:r>
      <w:r w:rsidR="003356F6" w:rsidRPr="00C02871">
        <w:rPr>
          <w:lang w:val="sr-Latn-RS"/>
        </w:rPr>
        <w:t xml:space="preserve"> sistem će biti realizovan korišćenjem </w:t>
      </w:r>
      <w:r w:rsidR="002F4808" w:rsidRPr="00C02871">
        <w:rPr>
          <w:lang w:val="sr-Latn-RS"/>
        </w:rPr>
        <w:t>React</w:t>
      </w:r>
      <w:r w:rsidR="003356F6" w:rsidRPr="00C02871">
        <w:rPr>
          <w:lang w:val="sr-Latn-RS"/>
        </w:rPr>
        <w:t xml:space="preserve"> skripti, dok će kao DBMS koristiti MySQL.</w:t>
      </w:r>
    </w:p>
    <w:p w14:paraId="0521C531" w14:textId="77777777" w:rsidR="003356F6" w:rsidRPr="00C02871" w:rsidRDefault="003356F6" w:rsidP="003356F6">
      <w:pPr>
        <w:pStyle w:val="BodyText"/>
        <w:rPr>
          <w:lang w:val="sr-Latn-RS"/>
        </w:rPr>
      </w:pPr>
      <w:r w:rsidRPr="00C02871">
        <w:rPr>
          <w:lang w:val="sr-Latn-RS"/>
        </w:rPr>
        <w:t>Korisnički interfejs Web aplikacije mora da bude optimizovan za sledeće Web čitače:</w:t>
      </w:r>
    </w:p>
    <w:p w14:paraId="2109C53F" w14:textId="7804D2C5" w:rsidR="00E36E23" w:rsidRPr="00C02871" w:rsidRDefault="00E36E23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Google Chrome 88</w:t>
      </w:r>
    </w:p>
    <w:p w14:paraId="5E7724A0" w14:textId="06DB74FA" w:rsidR="003356F6" w:rsidRPr="00C02871" w:rsidRDefault="00E36E23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Microsoft Edge 88</w:t>
      </w:r>
    </w:p>
    <w:p w14:paraId="1BC4E951" w14:textId="4815A5D2" w:rsidR="00206E1F" w:rsidRPr="00C02871" w:rsidRDefault="003356F6" w:rsidP="003356F6">
      <w:pPr>
        <w:pStyle w:val="BodyText"/>
        <w:numPr>
          <w:ilvl w:val="0"/>
          <w:numId w:val="25"/>
        </w:numPr>
        <w:rPr>
          <w:lang w:val="sr-Latn-RS"/>
        </w:rPr>
      </w:pPr>
      <w:r w:rsidRPr="00C02871">
        <w:rPr>
          <w:lang w:val="sr-Latn-RS"/>
        </w:rPr>
        <w:t>Mozilla</w:t>
      </w:r>
      <w:r w:rsidR="00E36E23" w:rsidRPr="00C02871">
        <w:rPr>
          <w:lang w:val="sr-Latn-RS"/>
        </w:rPr>
        <w:t xml:space="preserve"> Firefox 85</w:t>
      </w:r>
    </w:p>
    <w:p w14:paraId="6C377E12" w14:textId="77777777" w:rsidR="00206E1F" w:rsidRPr="00C02871" w:rsidRDefault="00B849B5">
      <w:pPr>
        <w:pStyle w:val="Heading2"/>
        <w:rPr>
          <w:lang w:val="sr-Latn-RS"/>
        </w:rPr>
      </w:pPr>
      <w:bookmarkStart w:id="55" w:name="_Toc161771524"/>
      <w:bookmarkStart w:id="56" w:name="_Toc150255773"/>
      <w:r w:rsidRPr="00C02871">
        <w:rPr>
          <w:lang w:val="sr-Latn-RS"/>
        </w:rPr>
        <w:t>Zahtevi u pogledu performansi</w:t>
      </w:r>
      <w:bookmarkEnd w:id="55"/>
      <w:bookmarkEnd w:id="56"/>
    </w:p>
    <w:p w14:paraId="27EC7AD7" w14:textId="77777777" w:rsidR="00206E1F" w:rsidRPr="00C02871" w:rsidRDefault="001D0890">
      <w:pPr>
        <w:pStyle w:val="BodyText"/>
        <w:rPr>
          <w:lang w:val="sr-Latn-RS"/>
        </w:rPr>
      </w:pPr>
      <w:r w:rsidRPr="00C02871">
        <w:rPr>
          <w:lang w:val="sr-Latn-RS"/>
        </w:rPr>
        <w:t>Nema posebnih zahteva u pogledu performansi sistema.</w:t>
      </w:r>
    </w:p>
    <w:p w14:paraId="36315F26" w14:textId="77777777" w:rsidR="00206E1F" w:rsidRPr="00C02871" w:rsidRDefault="00B849B5" w:rsidP="00B849B5">
      <w:pPr>
        <w:pStyle w:val="Heading2"/>
        <w:rPr>
          <w:lang w:val="sr-Latn-RS"/>
        </w:rPr>
      </w:pPr>
      <w:bookmarkStart w:id="57" w:name="_Toc161771525"/>
      <w:bookmarkStart w:id="58" w:name="_Toc150255774"/>
      <w:r w:rsidRPr="00C02871">
        <w:rPr>
          <w:lang w:val="sr-Latn-RS"/>
        </w:rPr>
        <w:t>Zahtevi u pogledu okruženja</w:t>
      </w:r>
      <w:bookmarkEnd w:id="57"/>
      <w:bookmarkEnd w:id="58"/>
    </w:p>
    <w:p w14:paraId="1F1C14DD" w14:textId="77777777" w:rsidR="00206E1F" w:rsidRPr="00C02871" w:rsidRDefault="009A291F">
      <w:pPr>
        <w:pStyle w:val="BodyText"/>
        <w:rPr>
          <w:lang w:val="sr-Latn-RS"/>
        </w:rPr>
      </w:pPr>
      <w:r w:rsidRPr="00C02871">
        <w:rPr>
          <w:lang w:val="sr-Latn-RS"/>
        </w:rPr>
        <w:t>Nema posebnih zahteva u pogledu okruženja</w:t>
      </w:r>
      <w:r w:rsidR="00206E1F" w:rsidRPr="00C02871">
        <w:rPr>
          <w:lang w:val="sr-Latn-RS"/>
        </w:rPr>
        <w:t xml:space="preserve">. </w:t>
      </w:r>
    </w:p>
    <w:p w14:paraId="135936E2" w14:textId="77777777" w:rsidR="00206E1F" w:rsidRPr="00C02871" w:rsidRDefault="00B849B5">
      <w:pPr>
        <w:pStyle w:val="Heading1"/>
        <w:rPr>
          <w:lang w:val="sr-Latn-RS"/>
        </w:rPr>
      </w:pPr>
      <w:bookmarkStart w:id="59" w:name="_Toc161771526"/>
      <w:bookmarkStart w:id="60" w:name="_Toc150255775"/>
      <w:r w:rsidRPr="00C02871">
        <w:rPr>
          <w:lang w:val="sr-Latn-RS"/>
        </w:rPr>
        <w:t>Dokumentacija</w:t>
      </w:r>
      <w:bookmarkEnd w:id="59"/>
      <w:bookmarkEnd w:id="60"/>
    </w:p>
    <w:p w14:paraId="609B3259" w14:textId="52E95BD1" w:rsidR="00206E1F" w:rsidRPr="00C02871" w:rsidRDefault="00967902" w:rsidP="00967902">
      <w:pPr>
        <w:pStyle w:val="BodyText"/>
        <w:rPr>
          <w:lang w:val="sr-Latn-RS"/>
        </w:rPr>
      </w:pPr>
      <w:r w:rsidRPr="00C02871">
        <w:rPr>
          <w:lang w:val="sr-Latn-RS"/>
        </w:rPr>
        <w:t xml:space="preserve">U ovom odeljku su opisani zahtevi u pogledu dokumentacije koju treba pripremiti za </w:t>
      </w:r>
      <w:r w:rsidR="00867FE8" w:rsidRPr="00C02871">
        <w:rPr>
          <w:lang w:val="sr-Latn-RS"/>
        </w:rPr>
        <w:t>Voyages</w:t>
      </w:r>
      <w:r w:rsidRPr="00C02871">
        <w:rPr>
          <w:lang w:val="sr-Latn-RS"/>
        </w:rPr>
        <w:t xml:space="preserve"> projekat.</w:t>
      </w:r>
    </w:p>
    <w:p w14:paraId="3CE76DA7" w14:textId="77777777" w:rsidR="00206E1F" w:rsidRPr="00C02871" w:rsidRDefault="00B849B5" w:rsidP="00B849B5">
      <w:pPr>
        <w:pStyle w:val="Heading2"/>
        <w:rPr>
          <w:lang w:val="sr-Latn-RS"/>
        </w:rPr>
      </w:pPr>
      <w:bookmarkStart w:id="61" w:name="_Toc161771527"/>
      <w:bookmarkStart w:id="62" w:name="_Toc150255776"/>
      <w:r w:rsidRPr="00C02871">
        <w:rPr>
          <w:lang w:val="sr-Latn-RS"/>
        </w:rPr>
        <w:t>Korisničko uputstvo</w:t>
      </w:r>
      <w:bookmarkEnd w:id="61"/>
      <w:bookmarkEnd w:id="62"/>
    </w:p>
    <w:p w14:paraId="15667A09" w14:textId="30600A0C" w:rsidR="00206E1F" w:rsidRPr="00C02871" w:rsidRDefault="00246F6C" w:rsidP="0063574A">
      <w:pPr>
        <w:pStyle w:val="BodyText"/>
        <w:rPr>
          <w:lang w:val="sr-Latn-RS"/>
        </w:rPr>
      </w:pPr>
      <w:r w:rsidRPr="00C02871">
        <w:rPr>
          <w:lang w:val="sr-Latn-RS"/>
        </w:rPr>
        <w:t>Aplikacija</w:t>
      </w:r>
      <w:r w:rsidR="0063574A" w:rsidRPr="00C02871">
        <w:rPr>
          <w:lang w:val="sr-Latn-RS"/>
        </w:rPr>
        <w:t xml:space="preserve"> će biti intuitivn</w:t>
      </w:r>
      <w:r w:rsidRPr="00C02871">
        <w:rPr>
          <w:lang w:val="sr-Latn-RS"/>
        </w:rPr>
        <w:t>a</w:t>
      </w:r>
      <w:r w:rsidR="0063574A" w:rsidRPr="00C02871">
        <w:rPr>
          <w:lang w:val="sr-Latn-RS"/>
        </w:rPr>
        <w:t xml:space="preserve"> za korišćenje i neće posedovati </w:t>
      </w:r>
      <w:r w:rsidR="00097F43" w:rsidRPr="00C02871">
        <w:rPr>
          <w:lang w:val="sr-Latn-RS"/>
        </w:rPr>
        <w:t xml:space="preserve">štampano </w:t>
      </w:r>
      <w:r w:rsidR="0063574A" w:rsidRPr="00C02871">
        <w:rPr>
          <w:lang w:val="sr-Latn-RS"/>
        </w:rPr>
        <w:t>korisničko uputstvo</w:t>
      </w:r>
      <w:r w:rsidR="00206E1F" w:rsidRPr="00C02871">
        <w:rPr>
          <w:lang w:val="sr-Latn-RS"/>
        </w:rPr>
        <w:t>.</w:t>
      </w:r>
    </w:p>
    <w:p w14:paraId="3B014A65" w14:textId="77777777" w:rsidR="00206E1F" w:rsidRPr="00C02871" w:rsidRDefault="00D20F4E">
      <w:pPr>
        <w:pStyle w:val="Heading2"/>
        <w:numPr>
          <w:ilvl w:val="1"/>
          <w:numId w:val="13"/>
        </w:numPr>
        <w:rPr>
          <w:lang w:val="sr-Latn-RS"/>
        </w:rPr>
      </w:pPr>
      <w:bookmarkStart w:id="63" w:name="_Toc161771530"/>
      <w:bookmarkStart w:id="64" w:name="_Toc150255777"/>
      <w:r w:rsidRPr="00C02871">
        <w:rPr>
          <w:lang w:val="sr-Latn-RS"/>
        </w:rPr>
        <w:t>Pakovanje proizvoda</w:t>
      </w:r>
      <w:bookmarkEnd w:id="63"/>
      <w:bookmarkEnd w:id="64"/>
    </w:p>
    <w:p w14:paraId="3B8FCFD8" w14:textId="77777777" w:rsidR="00206E1F" w:rsidRPr="00C02871" w:rsidRDefault="00967902" w:rsidP="001D0890">
      <w:pPr>
        <w:pStyle w:val="BodyText"/>
        <w:rPr>
          <w:lang w:val="sr-Latn-RS"/>
        </w:rPr>
      </w:pPr>
      <w:r w:rsidRPr="00C02871">
        <w:rPr>
          <w:lang w:val="sr-Latn-RS"/>
        </w:rPr>
        <w:t>Proizvod ne zahteva posebno pakovanje jer nije namenjen širokom tržištu</w:t>
      </w:r>
      <w:r w:rsidR="00206E1F" w:rsidRPr="00C02871">
        <w:rPr>
          <w:lang w:val="sr-Latn-RS"/>
        </w:rPr>
        <w:t>.</w:t>
      </w:r>
    </w:p>
    <w:sectPr w:rsidR="00206E1F" w:rsidRPr="00C0287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34375" w14:textId="77777777" w:rsidR="005062A4" w:rsidRDefault="005062A4">
      <w:r>
        <w:separator/>
      </w:r>
    </w:p>
  </w:endnote>
  <w:endnote w:type="continuationSeparator" w:id="0">
    <w:p w14:paraId="512E8FC9" w14:textId="77777777" w:rsidR="005062A4" w:rsidRDefault="0050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3ACDA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EB2BE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1FF88822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A31E8C2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67BB54C2" w14:textId="21C678E9" w:rsidR="00CF5133" w:rsidRPr="003372D3" w:rsidRDefault="005613E4" w:rsidP="00CF513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AB043F">
            <w:rPr>
              <w:lang w:val="sr-Latn-CS"/>
            </w:rPr>
            <w:t>W</w:t>
          </w:r>
          <w:r w:rsidR="0032565C">
            <w:rPr>
              <w:lang w:val="sr-Latn-CS"/>
            </w:rPr>
            <w:t>IS</w:t>
          </w:r>
          <w:r w:rsidRPr="003372D3">
            <w:rPr>
              <w:lang w:val="sr-Latn-CS"/>
            </w:rPr>
            <w:t>Team, 20</w:t>
          </w:r>
          <w:r w:rsidR="00CF5133">
            <w:rPr>
              <w:lang w:val="sr-Latn-CS"/>
            </w:rPr>
            <w:t>23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8AF811A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1C8B30FC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F2E8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8E401" w14:textId="77777777" w:rsidR="005062A4" w:rsidRDefault="005062A4">
      <w:r>
        <w:separator/>
      </w:r>
    </w:p>
  </w:footnote>
  <w:footnote w:type="continuationSeparator" w:id="0">
    <w:p w14:paraId="2A4A987E" w14:textId="77777777" w:rsidR="005062A4" w:rsidRDefault="00506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A3C3" w14:textId="77777777" w:rsidR="005613E4" w:rsidRDefault="005613E4">
    <w:pPr>
      <w:rPr>
        <w:sz w:val="24"/>
      </w:rPr>
    </w:pPr>
  </w:p>
  <w:p w14:paraId="6BAD33CC" w14:textId="77777777" w:rsidR="005613E4" w:rsidRDefault="005613E4">
    <w:pPr>
      <w:pBdr>
        <w:top w:val="single" w:sz="6" w:space="1" w:color="auto"/>
      </w:pBdr>
      <w:rPr>
        <w:sz w:val="24"/>
      </w:rPr>
    </w:pPr>
  </w:p>
  <w:p w14:paraId="6EA90FA5" w14:textId="1CDFF29F" w:rsidR="005613E4" w:rsidRDefault="00C965F9" w:rsidP="00C965F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WIS</w:t>
    </w:r>
    <w:r w:rsidR="005613E4">
      <w:rPr>
        <w:rFonts w:ascii="Arial" w:hAnsi="Arial"/>
        <w:b/>
        <w:sz w:val="36"/>
      </w:rPr>
      <w:t>Team</w:t>
    </w:r>
  </w:p>
  <w:p w14:paraId="66CA1491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7183E09B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04E84D65" w14:textId="77777777">
      <w:tc>
        <w:tcPr>
          <w:tcW w:w="6379" w:type="dxa"/>
        </w:tcPr>
        <w:p w14:paraId="752A7B44" w14:textId="47018636" w:rsidR="005613E4" w:rsidRPr="003372D3" w:rsidRDefault="00867FE8">
          <w:pPr>
            <w:rPr>
              <w:lang w:val="sr-Latn-CS"/>
            </w:rPr>
          </w:pPr>
          <w:r>
            <w:rPr>
              <w:lang w:val="sr-Latn-CS"/>
            </w:rPr>
            <w:t>Voyages</w:t>
          </w:r>
        </w:p>
      </w:tc>
      <w:tc>
        <w:tcPr>
          <w:tcW w:w="3179" w:type="dxa"/>
        </w:tcPr>
        <w:p w14:paraId="79C7E6A5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6EB6E468" w14:textId="77777777">
      <w:tc>
        <w:tcPr>
          <w:tcW w:w="6379" w:type="dxa"/>
        </w:tcPr>
        <w:p w14:paraId="5EEDBC2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61575724" w14:textId="320E0096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AB043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043F">
            <w:rPr>
              <w:lang w:val="sr-Latn-CS"/>
            </w:rPr>
            <w:t>10</w:t>
          </w:r>
          <w:r w:rsidRPr="003372D3">
            <w:rPr>
              <w:lang w:val="sr-Latn-CS"/>
            </w:rPr>
            <w:t>.20</w:t>
          </w:r>
          <w:r w:rsidR="00AB043F">
            <w:rPr>
              <w:lang w:val="sr-Latn-CS"/>
            </w:rPr>
            <w:t>23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3E1F0E3B" w14:textId="77777777">
      <w:tc>
        <w:tcPr>
          <w:tcW w:w="9558" w:type="dxa"/>
          <w:gridSpan w:val="2"/>
        </w:tcPr>
        <w:p w14:paraId="79654BEF" w14:textId="1A5661A0" w:rsidR="005613E4" w:rsidRPr="003372D3" w:rsidRDefault="00867FE8">
          <w:pPr>
            <w:rPr>
              <w:lang w:val="sr-Latn-CS"/>
            </w:rPr>
          </w:pPr>
          <w:r>
            <w:rPr>
              <w:lang w:val="sr-Latn-CS"/>
            </w:rPr>
            <w:t>WIS-Voyages</w:t>
          </w:r>
          <w:r w:rsidR="005613E4" w:rsidRPr="003372D3">
            <w:rPr>
              <w:lang w:val="sr-Latn-CS"/>
            </w:rPr>
            <w:t>-03</w:t>
          </w:r>
        </w:p>
      </w:tc>
    </w:tr>
  </w:tbl>
  <w:p w14:paraId="4871B165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C0A7B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524048234">
    <w:abstractNumId w:val="0"/>
  </w:num>
  <w:num w:numId="2" w16cid:durableId="34302079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69437006">
    <w:abstractNumId w:val="15"/>
  </w:num>
  <w:num w:numId="4" w16cid:durableId="468019486">
    <w:abstractNumId w:val="19"/>
  </w:num>
  <w:num w:numId="5" w16cid:durableId="1926381098">
    <w:abstractNumId w:val="17"/>
  </w:num>
  <w:num w:numId="6" w16cid:durableId="525215830">
    <w:abstractNumId w:val="19"/>
  </w:num>
  <w:num w:numId="7" w16cid:durableId="315690862">
    <w:abstractNumId w:val="10"/>
  </w:num>
  <w:num w:numId="8" w16cid:durableId="471489092">
    <w:abstractNumId w:val="7"/>
  </w:num>
  <w:num w:numId="9" w16cid:durableId="425229605">
    <w:abstractNumId w:val="9"/>
  </w:num>
  <w:num w:numId="10" w16cid:durableId="1287933505">
    <w:abstractNumId w:val="2"/>
  </w:num>
  <w:num w:numId="11" w16cid:durableId="1349872659">
    <w:abstractNumId w:val="6"/>
  </w:num>
  <w:num w:numId="12" w16cid:durableId="1679380063">
    <w:abstractNumId w:val="19"/>
  </w:num>
  <w:num w:numId="13" w16cid:durableId="1714571959">
    <w:abstractNumId w:val="19"/>
  </w:num>
  <w:num w:numId="14" w16cid:durableId="48118619">
    <w:abstractNumId w:val="4"/>
  </w:num>
  <w:num w:numId="15" w16cid:durableId="1508403933">
    <w:abstractNumId w:val="8"/>
  </w:num>
  <w:num w:numId="16" w16cid:durableId="1741976814">
    <w:abstractNumId w:val="11"/>
  </w:num>
  <w:num w:numId="17" w16cid:durableId="358245581">
    <w:abstractNumId w:val="3"/>
  </w:num>
  <w:num w:numId="18" w16cid:durableId="1571035715">
    <w:abstractNumId w:val="5"/>
  </w:num>
  <w:num w:numId="19" w16cid:durableId="547227164">
    <w:abstractNumId w:val="14"/>
  </w:num>
  <w:num w:numId="20" w16cid:durableId="146673690">
    <w:abstractNumId w:val="19"/>
  </w:num>
  <w:num w:numId="21" w16cid:durableId="1779713017">
    <w:abstractNumId w:val="19"/>
  </w:num>
  <w:num w:numId="22" w16cid:durableId="1540707698">
    <w:abstractNumId w:val="16"/>
  </w:num>
  <w:num w:numId="23" w16cid:durableId="1084571723">
    <w:abstractNumId w:val="18"/>
  </w:num>
  <w:num w:numId="24" w16cid:durableId="1030690719">
    <w:abstractNumId w:val="13"/>
  </w:num>
  <w:num w:numId="25" w16cid:durableId="18720629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1543A"/>
    <w:rsid w:val="0002450F"/>
    <w:rsid w:val="00065CA1"/>
    <w:rsid w:val="000817C9"/>
    <w:rsid w:val="000854CF"/>
    <w:rsid w:val="00097F43"/>
    <w:rsid w:val="000A3643"/>
    <w:rsid w:val="000B4AD6"/>
    <w:rsid w:val="000F32A5"/>
    <w:rsid w:val="0013157C"/>
    <w:rsid w:val="00143087"/>
    <w:rsid w:val="00150CC1"/>
    <w:rsid w:val="00167611"/>
    <w:rsid w:val="00183456"/>
    <w:rsid w:val="00190105"/>
    <w:rsid w:val="001D0157"/>
    <w:rsid w:val="001D0890"/>
    <w:rsid w:val="001D66BC"/>
    <w:rsid w:val="001F663F"/>
    <w:rsid w:val="001F7D36"/>
    <w:rsid w:val="00206E1F"/>
    <w:rsid w:val="002258BA"/>
    <w:rsid w:val="00232DBE"/>
    <w:rsid w:val="00246F6C"/>
    <w:rsid w:val="00254385"/>
    <w:rsid w:val="00254CBE"/>
    <w:rsid w:val="00261431"/>
    <w:rsid w:val="00270678"/>
    <w:rsid w:val="0029178E"/>
    <w:rsid w:val="002922C4"/>
    <w:rsid w:val="002A5E27"/>
    <w:rsid w:val="002D179D"/>
    <w:rsid w:val="002D5541"/>
    <w:rsid w:val="002F4808"/>
    <w:rsid w:val="0032565C"/>
    <w:rsid w:val="00331BB8"/>
    <w:rsid w:val="00334A27"/>
    <w:rsid w:val="003356F6"/>
    <w:rsid w:val="003372D3"/>
    <w:rsid w:val="00347321"/>
    <w:rsid w:val="00351997"/>
    <w:rsid w:val="00351E6E"/>
    <w:rsid w:val="00361FD6"/>
    <w:rsid w:val="003628E5"/>
    <w:rsid w:val="003860D3"/>
    <w:rsid w:val="0039103B"/>
    <w:rsid w:val="003A32A1"/>
    <w:rsid w:val="003B1702"/>
    <w:rsid w:val="003C551F"/>
    <w:rsid w:val="003E7E45"/>
    <w:rsid w:val="00410F5F"/>
    <w:rsid w:val="00411ABD"/>
    <w:rsid w:val="004319D3"/>
    <w:rsid w:val="00445A8C"/>
    <w:rsid w:val="00491CC1"/>
    <w:rsid w:val="004D6AAD"/>
    <w:rsid w:val="004E6C9A"/>
    <w:rsid w:val="00500DA2"/>
    <w:rsid w:val="005062A4"/>
    <w:rsid w:val="0051407F"/>
    <w:rsid w:val="00532713"/>
    <w:rsid w:val="005613E4"/>
    <w:rsid w:val="00571FC4"/>
    <w:rsid w:val="00586E8F"/>
    <w:rsid w:val="00597F85"/>
    <w:rsid w:val="005A3F8C"/>
    <w:rsid w:val="005B05BD"/>
    <w:rsid w:val="005B3E8B"/>
    <w:rsid w:val="005D021A"/>
    <w:rsid w:val="005D5C1F"/>
    <w:rsid w:val="005E4BCD"/>
    <w:rsid w:val="005F6219"/>
    <w:rsid w:val="005F6F2A"/>
    <w:rsid w:val="00631C6F"/>
    <w:rsid w:val="0063291D"/>
    <w:rsid w:val="0063574A"/>
    <w:rsid w:val="00652062"/>
    <w:rsid w:val="00653E00"/>
    <w:rsid w:val="00677460"/>
    <w:rsid w:val="00690889"/>
    <w:rsid w:val="0069445A"/>
    <w:rsid w:val="006A3CC0"/>
    <w:rsid w:val="006A3D77"/>
    <w:rsid w:val="006C6664"/>
    <w:rsid w:val="006C778B"/>
    <w:rsid w:val="006D1436"/>
    <w:rsid w:val="006D7D75"/>
    <w:rsid w:val="006F37E4"/>
    <w:rsid w:val="006F49DB"/>
    <w:rsid w:val="006F56C1"/>
    <w:rsid w:val="007032F3"/>
    <w:rsid w:val="00712834"/>
    <w:rsid w:val="007130AF"/>
    <w:rsid w:val="00716C93"/>
    <w:rsid w:val="00731ACA"/>
    <w:rsid w:val="00732741"/>
    <w:rsid w:val="0074590A"/>
    <w:rsid w:val="007474AE"/>
    <w:rsid w:val="00761C2A"/>
    <w:rsid w:val="00767EA7"/>
    <w:rsid w:val="00792E98"/>
    <w:rsid w:val="007A79AA"/>
    <w:rsid w:val="007C6B66"/>
    <w:rsid w:val="007D3285"/>
    <w:rsid w:val="007E4562"/>
    <w:rsid w:val="007E5C27"/>
    <w:rsid w:val="007F39CA"/>
    <w:rsid w:val="00803341"/>
    <w:rsid w:val="00804367"/>
    <w:rsid w:val="00807300"/>
    <w:rsid w:val="00836AEF"/>
    <w:rsid w:val="008372F8"/>
    <w:rsid w:val="00866E18"/>
    <w:rsid w:val="00867B09"/>
    <w:rsid w:val="00867FE8"/>
    <w:rsid w:val="008A188F"/>
    <w:rsid w:val="008B484A"/>
    <w:rsid w:val="008D1DBB"/>
    <w:rsid w:val="008D40CE"/>
    <w:rsid w:val="008F6FD3"/>
    <w:rsid w:val="009029D5"/>
    <w:rsid w:val="009075F6"/>
    <w:rsid w:val="00930725"/>
    <w:rsid w:val="009447BD"/>
    <w:rsid w:val="0095579F"/>
    <w:rsid w:val="009662F3"/>
    <w:rsid w:val="00967742"/>
    <w:rsid w:val="00967902"/>
    <w:rsid w:val="00997BDE"/>
    <w:rsid w:val="009A1BCE"/>
    <w:rsid w:val="009A291F"/>
    <w:rsid w:val="009B2233"/>
    <w:rsid w:val="009B3AA3"/>
    <w:rsid w:val="009D02EA"/>
    <w:rsid w:val="009D1EE0"/>
    <w:rsid w:val="009D56DB"/>
    <w:rsid w:val="00A12200"/>
    <w:rsid w:val="00A13D26"/>
    <w:rsid w:val="00A146F3"/>
    <w:rsid w:val="00A14EC4"/>
    <w:rsid w:val="00A32C25"/>
    <w:rsid w:val="00A74FC3"/>
    <w:rsid w:val="00A763B7"/>
    <w:rsid w:val="00A819C1"/>
    <w:rsid w:val="00A82910"/>
    <w:rsid w:val="00A906BD"/>
    <w:rsid w:val="00A92619"/>
    <w:rsid w:val="00AB043F"/>
    <w:rsid w:val="00AD17B6"/>
    <w:rsid w:val="00AE082B"/>
    <w:rsid w:val="00AF19B4"/>
    <w:rsid w:val="00AF23C2"/>
    <w:rsid w:val="00AF6332"/>
    <w:rsid w:val="00AF6B06"/>
    <w:rsid w:val="00B1152A"/>
    <w:rsid w:val="00B46D71"/>
    <w:rsid w:val="00B72E42"/>
    <w:rsid w:val="00B849B5"/>
    <w:rsid w:val="00B861EB"/>
    <w:rsid w:val="00BC2229"/>
    <w:rsid w:val="00BE2439"/>
    <w:rsid w:val="00C02871"/>
    <w:rsid w:val="00C032FC"/>
    <w:rsid w:val="00C03801"/>
    <w:rsid w:val="00C0585A"/>
    <w:rsid w:val="00C144B3"/>
    <w:rsid w:val="00C206AF"/>
    <w:rsid w:val="00C22105"/>
    <w:rsid w:val="00C40055"/>
    <w:rsid w:val="00C44BC7"/>
    <w:rsid w:val="00C503E4"/>
    <w:rsid w:val="00C834E6"/>
    <w:rsid w:val="00C83DEF"/>
    <w:rsid w:val="00C9046D"/>
    <w:rsid w:val="00C927CD"/>
    <w:rsid w:val="00C9472E"/>
    <w:rsid w:val="00C965F9"/>
    <w:rsid w:val="00C974EB"/>
    <w:rsid w:val="00CA36B9"/>
    <w:rsid w:val="00CA58C5"/>
    <w:rsid w:val="00CA62F9"/>
    <w:rsid w:val="00CA6C8B"/>
    <w:rsid w:val="00CB17FD"/>
    <w:rsid w:val="00CC053D"/>
    <w:rsid w:val="00CC4979"/>
    <w:rsid w:val="00CD20A2"/>
    <w:rsid w:val="00CE3592"/>
    <w:rsid w:val="00CF5133"/>
    <w:rsid w:val="00D00311"/>
    <w:rsid w:val="00D05CDE"/>
    <w:rsid w:val="00D15FBE"/>
    <w:rsid w:val="00D16125"/>
    <w:rsid w:val="00D20F4E"/>
    <w:rsid w:val="00D21A8C"/>
    <w:rsid w:val="00D402FD"/>
    <w:rsid w:val="00D44844"/>
    <w:rsid w:val="00D62AEA"/>
    <w:rsid w:val="00D67D2B"/>
    <w:rsid w:val="00D7252F"/>
    <w:rsid w:val="00D967B3"/>
    <w:rsid w:val="00DA16A9"/>
    <w:rsid w:val="00DE518F"/>
    <w:rsid w:val="00DF1D20"/>
    <w:rsid w:val="00E061BD"/>
    <w:rsid w:val="00E12849"/>
    <w:rsid w:val="00E346EC"/>
    <w:rsid w:val="00E36E23"/>
    <w:rsid w:val="00E44027"/>
    <w:rsid w:val="00E5055D"/>
    <w:rsid w:val="00E519E7"/>
    <w:rsid w:val="00E604E6"/>
    <w:rsid w:val="00E934AD"/>
    <w:rsid w:val="00E94FDB"/>
    <w:rsid w:val="00EC58CB"/>
    <w:rsid w:val="00EC6D9E"/>
    <w:rsid w:val="00EE5997"/>
    <w:rsid w:val="00F02B6F"/>
    <w:rsid w:val="00F06298"/>
    <w:rsid w:val="00F15D70"/>
    <w:rsid w:val="00F54EBA"/>
    <w:rsid w:val="00F6773B"/>
    <w:rsid w:val="00F70F8C"/>
    <w:rsid w:val="00F73622"/>
    <w:rsid w:val="00F7749C"/>
    <w:rsid w:val="00F9701A"/>
    <w:rsid w:val="00FA57D9"/>
    <w:rsid w:val="00FF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93203"/>
  <w15:chartTrackingRefBased/>
  <w15:docId w15:val="{4C4303FC-40E3-4C52-ABF6-DB8C17F2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130AF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7130A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D15F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15FB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D15FBE"/>
    <w:rPr>
      <w:lang w:eastAsia="sr-Latn-CS"/>
    </w:rPr>
  </w:style>
  <w:style w:type="paragraph" w:styleId="CommentSubject">
    <w:name w:val="annotation subject"/>
    <w:basedOn w:val="CommentText"/>
    <w:next w:val="CommentText"/>
    <w:link w:val="CommentSubjectChar"/>
    <w:rsid w:val="00D15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15FBE"/>
    <w:rPr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1795</TotalTime>
  <Pages>11</Pages>
  <Words>2745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Ela Curic</dc:creator>
  <cp:keywords/>
  <dc:description/>
  <cp:lastModifiedBy>Ella Curic</cp:lastModifiedBy>
  <cp:revision>14</cp:revision>
  <cp:lastPrinted>1899-12-31T23:00:00Z</cp:lastPrinted>
  <dcterms:created xsi:type="dcterms:W3CDTF">2023-10-26T09:14:00Z</dcterms:created>
  <dcterms:modified xsi:type="dcterms:W3CDTF">2023-11-16T10:30:00Z</dcterms:modified>
</cp:coreProperties>
</file>